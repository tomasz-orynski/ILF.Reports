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10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737"/>
        <w:gridCol w:w="539"/>
        <w:gridCol w:w="7258"/>
      </w:tblGrid>
      <w:tr w:rsidR="00581A54" w:rsidTr="00581A54">
        <w:trPr>
          <w:trHeight w:val="408"/>
          <w:tblHeader/>
        </w:trPr>
        <w:tc>
          <w:tcPr>
            <w:tcW w:w="567" w:type="dxa"/>
            <w:shd w:val="clear" w:color="auto" w:fill="37508F"/>
            <w:vAlign w:val="center"/>
          </w:tcPr>
          <w:p w:rsidR="00581A54" w:rsidRPr="00A40454" w:rsidRDefault="00581A54" w:rsidP="00752A2A">
            <w:pPr>
              <w:pStyle w:val="Tabele"/>
            </w:pPr>
            <w:r>
              <w:t>Lp</w:t>
            </w:r>
          </w:p>
        </w:tc>
        <w:tc>
          <w:tcPr>
            <w:tcW w:w="1276" w:type="dxa"/>
            <w:gridSpan w:val="2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 w:rsidRPr="00A40454">
              <w:t>Data</w:t>
            </w:r>
          </w:p>
        </w:tc>
        <w:tc>
          <w:tcPr>
            <w:tcW w:w="7258" w:type="dxa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>
              <w:t>Wykaz c</w:t>
            </w:r>
            <w:r w:rsidRPr="00A40454">
              <w:t>zynności</w:t>
            </w:r>
          </w:p>
        </w:tc>
      </w:tr>
      <w:tr w:rsidR="0011004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110040" w:rsidRDefault="00110040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110040" w:rsidRPr="00C33D4C" w:rsidRDefault="0011004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05.05.2017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110040" w:rsidRDefault="0011004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Weryfikacja i opinia do wniosku materiałowego - zawory grzybkowe DN 25 i  50 ANSI 600 kołnierzowe z napędem ręcznym i elektrycznym.</w:t>
            </w:r>
          </w:p>
          <w:p w:rsidR="00110040" w:rsidRPr="003C77E0" w:rsidRDefault="0011004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2.Sprawdzenie projektów wykonawczych - rewizja 3 w zakresie instalacji sanitarnych: wentylacji, klimatyzacji, ogrzewania oraz kanalizacji deszczowej na WPG, ZZU oraz kanalizacji sanitarnej i wodociągów dla  odcinków liniowych.</w:t>
            </w:r>
          </w:p>
        </w:tc>
      </w:tr>
      <w:tr w:rsidR="0011004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110040" w:rsidRDefault="00110040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110040" w:rsidRPr="00C33D4C" w:rsidRDefault="0011004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09.05.2017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110040" w:rsidRDefault="0011004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weryfikacja i opinia do wniosku materiałowego - zawór szybkozamykajacy HON 711 DN300 ANSI 600 kołnierzowy.</w:t>
            </w:r>
          </w:p>
          <w:p w:rsidR="00110040" w:rsidRPr="003C77E0" w:rsidRDefault="0011004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weryfikacja i opinia do wniosku materiałowego - zawory zwrotne: C09 DN 400 ANSI 600 z końcówkami do wspawania i C09  DN25 ANSI 600 kołnierzowy</w:t>
            </w:r>
          </w:p>
        </w:tc>
      </w:tr>
      <w:tr w:rsidR="0011004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110040" w:rsidRDefault="00110040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110040" w:rsidRPr="00C33D4C" w:rsidRDefault="0011004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10.05.2017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110040" w:rsidRDefault="0011004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1.Udział w naradzie koordynacyjnej  nr 10 w dniu 10.05.2017 z udziałem Zamawiającego WNI i WRB - notatka z rady budowy</w:t>
            </w:r>
          </w:p>
          <w:p w:rsidR="00110040" w:rsidRPr="003C77E0" w:rsidRDefault="0011004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Analiza harmonogramu - aktualizacji z dnia 09.05.2017 przedstawionego przez WRB.</w:t>
            </w:r>
          </w:p>
        </w:tc>
      </w:tr>
      <w:tr w:rsidR="0011004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110040" w:rsidRDefault="00110040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110040" w:rsidRPr="00C33D4C" w:rsidRDefault="0011004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16.05.2017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110040" w:rsidRDefault="0011004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Sprawdzenie, ocena i uwagi do  raportu dziennego z postępu prac przekazanego przez WRB W DNIU 16.05.2017.</w:t>
            </w:r>
          </w:p>
          <w:p w:rsidR="00110040" w:rsidRPr="003C77E0" w:rsidRDefault="0011004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Sprawdzenie projektów wykonawczych - rewizja 3 w zakresie instalacji sanitarnych WPG, ZZU i odcinków liniowych.</w:t>
            </w:r>
          </w:p>
        </w:tc>
      </w:tr>
      <w:tr w:rsidR="0011004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110040" w:rsidRDefault="00110040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110040" w:rsidRPr="00C33D4C" w:rsidRDefault="0011004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17.05.2017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110040" w:rsidRDefault="0011004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1.Udział w Radzie budowy  nr 5 w dniu 17.05.2017 z udziałem Zamawiającego WNI i WRB - notatka z rady budowy</w:t>
            </w:r>
          </w:p>
          <w:p w:rsidR="00110040" w:rsidRPr="003C77E0" w:rsidRDefault="0011004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Analiza i uwagi do Zestawienia protokołów z PKiB - zakresy odpowiedzialności z dnia 17.05.2017 przedstawionego przez WRB.</w:t>
            </w:r>
          </w:p>
        </w:tc>
      </w:tr>
      <w:tr w:rsidR="0011004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110040" w:rsidRDefault="00110040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110040" w:rsidRPr="00C33D4C" w:rsidRDefault="0011004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24.05.2017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110040" w:rsidRDefault="0011004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Uczestnictwo w radzie budowy z udziałem Zamawiającego, WRB i WNI w dniu 24 maja 2017.</w:t>
            </w:r>
          </w:p>
          <w:p w:rsidR="00110040" w:rsidRPr="003C77E0" w:rsidRDefault="0011004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Ocena raportu: Dzienny raport postępu prac z dnia 23.05.2017.</w:t>
            </w:r>
          </w:p>
        </w:tc>
      </w:tr>
      <w:tr w:rsidR="0011004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110040" w:rsidRDefault="00110040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110040" w:rsidRPr="00C33D4C" w:rsidRDefault="0011004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30.05.2017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110040" w:rsidRDefault="0011004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Spotkanie organizacyjne inspektorów nadzoru inwestorskiego z kierownikiem projektu.</w:t>
            </w:r>
          </w:p>
          <w:p w:rsidR="00110040" w:rsidRPr="003C77E0" w:rsidRDefault="0011004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przygotowanie map z kolizjami na odcinku od 67+000 do 113+448.</w:t>
            </w:r>
          </w:p>
        </w:tc>
      </w:tr>
      <w:tr w:rsidR="0011004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110040" w:rsidRDefault="00110040" w:rsidP="00752A2A">
            <w:pPr>
              <w:pStyle w:val="Tekst2"/>
              <w:rPr>
                <w:lang w:val="pl-PL"/>
              </w:rPr>
            </w:pPr>
            <w:bookmarkStart w:id="0" w:name="_GoBack"/>
            <w:bookmarkEnd w:id="0"/>
            <w:r>
              <w:rPr>
                <w:lang w:val="pl-PL"/>
              </w:rPr>
              <w:t>8.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110040" w:rsidRPr="00C33D4C" w:rsidRDefault="0011004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31.05.2017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110040" w:rsidRDefault="0011004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Uczestnictwo w radzie budowy z udziałem Zamawiającego, WRB i WNI w dniu 24 maja 2017.</w:t>
            </w:r>
          </w:p>
          <w:p w:rsidR="00110040" w:rsidRPr="003C77E0" w:rsidRDefault="0011004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Analiza kolizji instalacji sanitarnych z gazociągiem na odcinku do 67+000 do 113+448 km.</w:t>
            </w:r>
          </w:p>
        </w:tc>
      </w:tr>
      <w:tr w:rsidR="00A50505" w:rsidTr="00581A54">
        <w:trPr>
          <w:trHeight w:val="454"/>
        </w:trPr>
        <w:tc>
          <w:tcPr>
            <w:tcW w:w="1304" w:type="dxa"/>
            <w:gridSpan w:val="2"/>
            <w:shd w:val="clear" w:color="auto" w:fill="37508F"/>
            <w:vAlign w:val="center"/>
          </w:tcPr>
          <w:p w:rsidR="00A50505" w:rsidRPr="00C33D4C" w:rsidRDefault="00A50505" w:rsidP="003C77E0">
            <w:pPr>
              <w:pStyle w:val="Tekst3"/>
              <w:spacing w:line="240" w:lineRule="auto"/>
              <w:jc w:val="left"/>
              <w:rPr>
                <w:lang w:val="pl-PL"/>
              </w:rPr>
            </w:pPr>
            <w:r w:rsidRPr="00500972">
              <w:rPr>
                <w:b/>
                <w:color w:val="FFFFFF" w:themeColor="background1"/>
                <w:sz w:val="20"/>
                <w:lang w:val="pl-PL"/>
              </w:rPr>
              <w:t xml:space="preserve">Razem dni: </w:t>
            </w:r>
          </w:p>
        </w:tc>
        <w:tc>
          <w:tcPr>
            <w:tcW w:w="7797" w:type="dxa"/>
            <w:gridSpan w:val="2"/>
            <w:shd w:val="clear" w:color="auto" w:fill="37508F"/>
            <w:vAlign w:val="center"/>
          </w:tcPr>
          <w:p w:rsidR="00A50505" w:rsidRPr="00C33D4C" w:rsidRDefault="00581A54" w:rsidP="00581A54">
            <w:pPr>
              <w:pStyle w:val="Tekst3"/>
              <w:spacing w:line="240" w:lineRule="auto"/>
              <w:jc w:val="left"/>
              <w:rPr>
                <w:lang w:val="pl-PL"/>
              </w:rPr>
            </w:pPr>
            <w:r>
              <w:rPr>
                <w:b/>
                <w:color w:val="FFFFFF" w:themeColor="background1"/>
                <w:sz w:val="20"/>
                <w:lang w:val="pl-PL"/>
              </w:rPr>
              <w:fldChar w:fldCharType="begin"/>
            </w:r>
            <w:r>
              <w:rPr>
                <w:b/>
                <w:color w:val="FFFFFF" w:themeColor="background1"/>
                <w:sz w:val="20"/>
                <w:lang w:val="pl-PL"/>
              </w:rPr>
              <w:instrText xml:space="preserve"> DOCPROPERTY  _daysCount_  \* MERGEFORMAT </w:instrTex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separate"/>
            </w:r>
            <w:r w:rsidR="00110040">
              <w:rPr>
                <w:b/>
                <w:color w:val="FFFFFF" w:themeColor="background1"/>
                <w:sz w:val="20"/>
                <w:lang w:val="pl-PL"/>
              </w:rPr>
              <w:t>8</w: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end"/>
            </w:r>
          </w:p>
        </w:tc>
      </w:tr>
    </w:tbl>
    <w:p w:rsidR="00CD12B0" w:rsidRDefault="00CD12B0" w:rsidP="00CD12B0"/>
    <w:p w:rsidR="00A40454" w:rsidRDefault="00A40454" w:rsidP="00D75159">
      <w:pPr>
        <w:pStyle w:val="0notatkabold"/>
        <w:jc w:val="center"/>
      </w:pPr>
    </w:p>
    <w:p w:rsidR="00581A54" w:rsidRDefault="00581A54" w:rsidP="00D75159">
      <w:pPr>
        <w:pStyle w:val="0notatkabold"/>
        <w:jc w:val="center"/>
      </w:pPr>
    </w:p>
    <w:p w:rsidR="00581A54" w:rsidRPr="00C33D4C" w:rsidRDefault="00581A54" w:rsidP="00D75159">
      <w:pPr>
        <w:pStyle w:val="0notatkabold"/>
        <w:jc w:val="center"/>
      </w:pPr>
    </w:p>
    <w:p w:rsidR="00D75159" w:rsidRPr="00C33D4C" w:rsidRDefault="00D75159" w:rsidP="00A40454"/>
    <w:p w:rsidR="00283B39" w:rsidRPr="009C5C9C" w:rsidRDefault="00A40454" w:rsidP="00283B39">
      <w:pPr>
        <w:tabs>
          <w:tab w:val="left" w:pos="5954"/>
        </w:tabs>
        <w:spacing w:after="0"/>
        <w:ind w:left="709"/>
        <w:jc w:val="left"/>
        <w:rPr>
          <w:rFonts w:cs="Arial"/>
        </w:rPr>
      </w:pPr>
      <w:r w:rsidRPr="009C5C9C">
        <w:rPr>
          <w:rFonts w:cs="Arial"/>
        </w:rPr>
        <w:t>………………………………………</w:t>
      </w:r>
      <w:r w:rsidR="00283B39">
        <w:rPr>
          <w:rFonts w:cs="Arial"/>
        </w:rPr>
        <w:tab/>
      </w:r>
      <w:r w:rsidR="00283B39" w:rsidRPr="009C5C9C">
        <w:rPr>
          <w:rFonts w:cs="Arial"/>
        </w:rPr>
        <w:t>………………………………………</w:t>
      </w:r>
    </w:p>
    <w:p w:rsidR="00A40454" w:rsidRPr="009C5C9C" w:rsidRDefault="00D75159" w:rsidP="00283B39">
      <w:pPr>
        <w:tabs>
          <w:tab w:val="left" w:pos="5954"/>
        </w:tabs>
        <w:ind w:left="709"/>
        <w:rPr>
          <w:rFonts w:cs="Arial"/>
          <w:i/>
        </w:rPr>
      </w:pPr>
      <w:r w:rsidRPr="00D75159">
        <w:rPr>
          <w:rFonts w:cs="Arial"/>
          <w:i/>
          <w:sz w:val="18"/>
          <w:szCs w:val="16"/>
        </w:rPr>
        <w:t xml:space="preserve"> </w:t>
      </w:r>
      <w:r w:rsidR="00A40454" w:rsidRPr="00075583">
        <w:rPr>
          <w:rFonts w:cs="Arial"/>
          <w:i/>
          <w:sz w:val="18"/>
          <w:szCs w:val="16"/>
          <w:u w:val="single"/>
        </w:rPr>
        <w:t>Pieczątka i podpis Inspektora/Eksperta</w:t>
      </w:r>
      <w:r>
        <w:rPr>
          <w:rFonts w:cs="Arial"/>
          <w:i/>
          <w:sz w:val="18"/>
          <w:szCs w:val="16"/>
          <w:u w:val="single"/>
        </w:rPr>
        <w:t xml:space="preserve"> </w:t>
      </w:r>
      <w:r w:rsidR="00283B39" w:rsidRPr="00283B39">
        <w:rPr>
          <w:rFonts w:cs="Arial"/>
          <w:i/>
          <w:sz w:val="18"/>
          <w:szCs w:val="16"/>
        </w:rPr>
        <w:tab/>
        <w:t xml:space="preserve"> </w:t>
      </w:r>
      <w:r w:rsidR="00283B39" w:rsidRPr="00075583">
        <w:rPr>
          <w:rFonts w:cs="Arial"/>
          <w:i/>
          <w:sz w:val="18"/>
          <w:szCs w:val="16"/>
          <w:u w:val="single"/>
        </w:rPr>
        <w:t>Pieczą</w:t>
      </w:r>
      <w:r w:rsidR="00FE2D24">
        <w:rPr>
          <w:rFonts w:cs="Arial"/>
          <w:i/>
          <w:sz w:val="18"/>
          <w:szCs w:val="16"/>
          <w:u w:val="single"/>
        </w:rPr>
        <w:t>tka i podpis Kierownika Kontraktu</w:t>
      </w:r>
    </w:p>
    <w:sectPr w:rsidR="00A40454" w:rsidRPr="009C5C9C" w:rsidSect="00500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12" w:right="1077" w:bottom="1134" w:left="1077" w:header="822" w:footer="713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B" w:rsidRDefault="00EA202B" w:rsidP="00180EB4">
      <w:r>
        <w:separator/>
      </w:r>
    </w:p>
  </w:endnote>
  <w:endnote w:type="continuationSeparator" w:id="0">
    <w:p w:rsidR="00EA202B" w:rsidRDefault="00EA202B" w:rsidP="001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040" w:rsidRDefault="0011004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F3" w:rsidRPr="00927AF4" w:rsidRDefault="00C33D4C" w:rsidP="005212F3">
    <w:pPr>
      <w:pStyle w:val="Pfad"/>
      <w:tabs>
        <w:tab w:val="left" w:pos="8789"/>
      </w:tabs>
      <w:jc w:val="both"/>
      <w:rPr>
        <w:rFonts w:cs="Arial"/>
        <w:sz w:val="16"/>
        <w:szCs w:val="16"/>
        <w:lang w:val="pl-PL"/>
      </w:rPr>
    </w:pPr>
    <w:r w:rsidRPr="00C33D4C">
      <w:rPr>
        <w:b/>
        <w:sz w:val="18"/>
      </w:rPr>
      <w:t xml:space="preserve">ILF </w:t>
    </w:r>
    <w:r w:rsidRPr="00C33D4C">
      <w:rPr>
        <w:sz w:val="18"/>
      </w:rPr>
      <w:t>CONSULTING ENGINEERS</w:t>
    </w:r>
    <w:r w:rsidR="005212F3" w:rsidRPr="00927AF4">
      <w:rPr>
        <w:rFonts w:cs="Arial"/>
        <w:sz w:val="16"/>
        <w:szCs w:val="16"/>
        <w:lang w:val="pl-PL"/>
      </w:rPr>
      <w:tab/>
    </w:r>
    <w:r w:rsidR="00500972" w:rsidRPr="00500972">
      <w:rPr>
        <w:rFonts w:asciiTheme="majorHAnsi" w:hAnsiTheme="majorHAnsi" w:cstheme="majorHAnsi"/>
        <w:sz w:val="18"/>
        <w:szCs w:val="16"/>
        <w:lang w:val="pl-PL"/>
      </w:rPr>
      <w:t xml:space="preserve">    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PAGE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110040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t>/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NUMPAGES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110040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040" w:rsidRDefault="0011004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B" w:rsidRDefault="00EA202B" w:rsidP="00180EB4"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</w:footnote>
  <w:footnote w:type="continuationSeparator" w:id="0">
    <w:p w:rsidR="00EA202B" w:rsidRDefault="00EA202B" w:rsidP="001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040" w:rsidRDefault="0011004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39" w:rsidRPr="005212F3" w:rsidRDefault="005212F3" w:rsidP="005212F3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3360" behindDoc="0" locked="0" layoutInCell="1" allowOverlap="1" wp14:anchorId="07383CBD" wp14:editId="137EC82C">
          <wp:simplePos x="0" y="0"/>
          <wp:positionH relativeFrom="column">
            <wp:posOffset>2907030</wp:posOffset>
          </wp:positionH>
          <wp:positionV relativeFrom="paragraph">
            <wp:posOffset>-269875</wp:posOffset>
          </wp:positionV>
          <wp:extent cx="3107055" cy="617855"/>
          <wp:effectExtent l="0" t="0" r="0" b="0"/>
          <wp:wrapTopAndBottom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 wp14:anchorId="6C060351" wp14:editId="3DBA2533">
          <wp:simplePos x="0" y="0"/>
          <wp:positionH relativeFrom="column">
            <wp:posOffset>70485</wp:posOffset>
          </wp:positionH>
          <wp:positionV relativeFrom="paragraph">
            <wp:posOffset>-191770</wp:posOffset>
          </wp:positionV>
          <wp:extent cx="1236345" cy="516255"/>
          <wp:effectExtent l="0" t="0" r="1905" b="0"/>
          <wp:wrapTopAndBottom/>
          <wp:docPr id="2" name="Obraz 2" descr="head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4" descr="head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972" w:rsidRDefault="00500972"/>
  <w:p w:rsidR="00500972" w:rsidRPr="00E562CC" w:rsidRDefault="00500972" w:rsidP="00500972">
    <w:pPr>
      <w:pStyle w:val="nagrodekbold2"/>
    </w:pPr>
    <w:r w:rsidRPr="00E562CC">
      <w:t xml:space="preserve">Karta Pracy nr </w:t>
    </w:r>
    <w:fldSimple w:instr=" DOCPROPERTY  _cardNumber_  \* MERGEFORMAT ">
      <w:r w:rsidR="00110040">
        <w:t>KP/IS/05/2017</w:t>
      </w:r>
    </w:fldSimple>
  </w:p>
  <w:tbl>
    <w:tblPr>
      <w:tblW w:w="9139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3544"/>
      <w:gridCol w:w="2902"/>
    </w:tblGrid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Projekt: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Budowa gazociągu wysokiego ciśnienia DN1000 MOP 8,4 MPa, </w:t>
          </w:r>
          <w:r>
            <w:rPr>
              <w:i/>
            </w:rPr>
            <w:br/>
          </w:r>
          <w:r w:rsidRPr="005B1A05">
            <w:rPr>
              <w:i/>
            </w:rPr>
            <w:t xml:space="preserve">ETAP I  Lwówek </w:t>
          </w:r>
          <w:r w:rsidR="001F5993">
            <w:rPr>
              <w:i/>
            </w:rPr>
            <w:t>–</w:t>
          </w:r>
          <w:r w:rsidRPr="005B1A05">
            <w:rPr>
              <w:i/>
            </w:rPr>
            <w:t xml:space="preserve"> Krobia</w:t>
          </w:r>
        </w:p>
      </w:tc>
    </w:tr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Zamawiający: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Operator Gazociągów Przesyłowych GAZ - SYSTEM S.A. </w:t>
          </w:r>
        </w:p>
      </w:tc>
    </w:tr>
    <w:tr w:rsidR="00500972" w:rsidRPr="001F5993" w:rsidTr="00581A54">
      <w:trPr>
        <w:trHeight w:val="46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Wykonawca Nadzoru 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  <w:lang w:val="en-US"/>
            </w:rPr>
          </w:pPr>
          <w:r w:rsidRPr="00C16131">
            <w:rPr>
              <w:i/>
              <w:lang w:val="en-US"/>
            </w:rPr>
            <w:t>ILF Consulting Engineers Polska Sp. z o.o</w:t>
          </w:r>
          <w:r w:rsidRPr="005B1A05">
            <w:rPr>
              <w:i/>
              <w:lang w:val="en-US"/>
            </w:rPr>
            <w:t>.</w:t>
          </w:r>
        </w:p>
      </w:tc>
    </w:tr>
    <w:tr w:rsidR="00500972" w:rsidRPr="00234301" w:rsidTr="00581A54">
      <w:trPr>
        <w:trHeight w:val="577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Inspektor Nadzoru </w:t>
          </w:r>
        </w:p>
      </w:tc>
      <w:tc>
        <w:tcPr>
          <w:tcW w:w="3544" w:type="dxa"/>
          <w:shd w:val="clear" w:color="auto" w:fill="FFFFFF"/>
        </w:tcPr>
        <w:p w:rsidR="00500972" w:rsidRPr="005B1A05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Stanowisko</w:t>
          </w:r>
          <w:r w:rsidRPr="005B1A05">
            <w:rPr>
              <w:i/>
              <w:sz w:val="16"/>
              <w:szCs w:val="16"/>
            </w:rPr>
            <w:t>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_position_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110040">
            <w:rPr>
              <w:i/>
              <w:sz w:val="16"/>
              <w:szCs w:val="16"/>
            </w:rPr>
            <w:t>Inspektor Nadzoru Robót Sanitarnych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2902" w:type="dxa"/>
          <w:shd w:val="clear" w:color="auto" w:fill="FFFFFF"/>
        </w:tcPr>
        <w:p w:rsidR="00500972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Imię i Nazwisk</w:t>
          </w:r>
          <w:r w:rsidRPr="005B1A05">
            <w:rPr>
              <w:i/>
              <w:sz w:val="16"/>
              <w:szCs w:val="16"/>
            </w:rPr>
            <w:t>o: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_fullName_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110040">
            <w:rPr>
              <w:i/>
              <w:sz w:val="16"/>
              <w:szCs w:val="16"/>
            </w:rPr>
            <w:t>Dauksza, Jerzy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DOCVARIABLE  _fullName_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500972" w:rsidRDefault="005009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040" w:rsidRDefault="0011004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C30B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4E2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A74A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E21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8C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6924019A"/>
    <w:lvl w:ilvl="0">
      <w:start w:val="1"/>
      <w:numFmt w:val="decimal"/>
      <w:pStyle w:val="Nagwe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13619C3"/>
    <w:multiLevelType w:val="hybridMultilevel"/>
    <w:tmpl w:val="D2FED734"/>
    <w:lvl w:ilvl="0" w:tplc="887EE37C">
      <w:start w:val="1"/>
      <w:numFmt w:val="decimal"/>
      <w:pStyle w:val="N2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FC01D4"/>
    <w:multiLevelType w:val="multilevel"/>
    <w:tmpl w:val="2A0EE608"/>
    <w:lvl w:ilvl="0">
      <w:start w:val="1"/>
      <w:numFmt w:val="bullet"/>
      <w:pStyle w:val="Akapitzlist"/>
      <w:lvlText w:val=""/>
      <w:lvlJc w:val="left"/>
      <w:pPr>
        <w:ind w:left="141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B741737"/>
    <w:multiLevelType w:val="hybridMultilevel"/>
    <w:tmpl w:val="ACDAA0C8"/>
    <w:lvl w:ilvl="0" w:tplc="612ADDCA">
      <w:start w:val="1"/>
      <w:numFmt w:val="decimal"/>
      <w:pStyle w:val="N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1136B"/>
    <w:multiLevelType w:val="multilevel"/>
    <w:tmpl w:val="5B02BC5A"/>
    <w:lvl w:ilvl="0">
      <w:start w:val="1"/>
      <w:numFmt w:val="bullet"/>
      <w:pStyle w:val="Akapitzlist3"/>
      <w:lvlText w:val=""/>
      <w:lvlJc w:val="left"/>
      <w:pPr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08F6E09"/>
    <w:multiLevelType w:val="hybridMultilevel"/>
    <w:tmpl w:val="AB9ACCCC"/>
    <w:lvl w:ilvl="0" w:tplc="31ACE55C">
      <w:start w:val="1"/>
      <w:numFmt w:val="decimal"/>
      <w:pStyle w:val="N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F940F8"/>
    <w:multiLevelType w:val="multilevel"/>
    <w:tmpl w:val="5282D1EA"/>
    <w:lvl w:ilvl="0">
      <w:start w:val="1"/>
      <w:numFmt w:val="bullet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4736E1"/>
    <w:multiLevelType w:val="hybridMultilevel"/>
    <w:tmpl w:val="82B86540"/>
    <w:lvl w:ilvl="0" w:tplc="B5C622EA">
      <w:start w:val="1"/>
      <w:numFmt w:val="decimal"/>
      <w:pStyle w:val="N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DE223A"/>
    <w:multiLevelType w:val="hybridMultilevel"/>
    <w:tmpl w:val="245ADC3A"/>
    <w:lvl w:ilvl="0" w:tplc="2C122488">
      <w:start w:val="1"/>
      <w:numFmt w:val="decimal"/>
      <w:pStyle w:val="Teks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97"/>
    <w:multiLevelType w:val="hybridMultilevel"/>
    <w:tmpl w:val="2684D8E2"/>
    <w:lvl w:ilvl="0" w:tplc="1870F9D2">
      <w:start w:val="1"/>
      <w:numFmt w:val="lowerLetter"/>
      <w:pStyle w:val="B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D36980"/>
    <w:multiLevelType w:val="hybridMultilevel"/>
    <w:tmpl w:val="20CE0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7C0861"/>
    <w:multiLevelType w:val="multilevel"/>
    <w:tmpl w:val="BE0E9F6A"/>
    <w:lvl w:ilvl="0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4A3"/>
    <w:multiLevelType w:val="hybridMultilevel"/>
    <w:tmpl w:val="F1B89ED0"/>
    <w:lvl w:ilvl="0" w:tplc="2116C1B8">
      <w:start w:val="1"/>
      <w:numFmt w:val="bullet"/>
      <w:pStyle w:val="P2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3AAF"/>
    <w:multiLevelType w:val="hybridMultilevel"/>
    <w:tmpl w:val="4C664A3E"/>
    <w:lvl w:ilvl="0" w:tplc="B824C8BC">
      <w:start w:val="1"/>
      <w:numFmt w:val="lowerLetter"/>
      <w:pStyle w:val="B3"/>
      <w:lvlText w:val="%1)"/>
      <w:lvlJc w:val="left"/>
      <w:pPr>
        <w:tabs>
          <w:tab w:val="num" w:pos="2268"/>
        </w:tabs>
        <w:ind w:left="2835" w:hanging="113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57A8D"/>
    <w:multiLevelType w:val="hybridMultilevel"/>
    <w:tmpl w:val="E9AC18D2"/>
    <w:lvl w:ilvl="0" w:tplc="8BA4A954">
      <w:start w:val="1"/>
      <w:numFmt w:val="bullet"/>
      <w:pStyle w:val="P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3E15"/>
    <w:multiLevelType w:val="hybridMultilevel"/>
    <w:tmpl w:val="E1ECCB50"/>
    <w:lvl w:ilvl="0" w:tplc="670CC6DE">
      <w:start w:val="1"/>
      <w:numFmt w:val="bullet"/>
      <w:pStyle w:val="P3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0D5E"/>
    <w:multiLevelType w:val="multilevel"/>
    <w:tmpl w:val="2B689E2A"/>
    <w:lvl w:ilvl="0">
      <w:start w:val="1"/>
      <w:numFmt w:val="bullet"/>
      <w:pStyle w:val="Akapitzlist2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374206B"/>
    <w:multiLevelType w:val="hybridMultilevel"/>
    <w:tmpl w:val="9F40CCB4"/>
    <w:lvl w:ilvl="0" w:tplc="94726856">
      <w:start w:val="1"/>
      <w:numFmt w:val="lowerLetter"/>
      <w:pStyle w:val="B2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A4D7E"/>
    <w:multiLevelType w:val="hybridMultilevel"/>
    <w:tmpl w:val="15C20610"/>
    <w:lvl w:ilvl="0" w:tplc="F348947E">
      <w:start w:val="1"/>
      <w:numFmt w:val="lowerLetter"/>
      <w:pStyle w:val="B0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8778B"/>
    <w:multiLevelType w:val="hybridMultilevel"/>
    <w:tmpl w:val="D592DE0C"/>
    <w:lvl w:ilvl="0" w:tplc="213A3216">
      <w:start w:val="1"/>
      <w:numFmt w:val="bullet"/>
      <w:pStyle w:val="P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22"/>
  </w:num>
  <w:num w:numId="5">
    <w:abstractNumId w:val="18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4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6"/>
  </w:num>
  <w:num w:numId="35">
    <w:abstractNumId w:val="15"/>
  </w:num>
  <w:num w:numId="36">
    <w:abstractNumId w:val="7"/>
  </w:num>
  <w:num w:numId="37">
    <w:abstractNumId w:val="13"/>
  </w:num>
  <w:num w:numId="38">
    <w:abstractNumId w:val="11"/>
  </w:num>
  <w:num w:numId="39">
    <w:abstractNumId w:val="21"/>
  </w:num>
  <w:num w:numId="40">
    <w:abstractNumId w:val="9"/>
  </w:num>
  <w:num w:numId="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004AC3"/>
    <w:rsid w:val="000121DD"/>
    <w:rsid w:val="000179B7"/>
    <w:rsid w:val="0003308F"/>
    <w:rsid w:val="000439CC"/>
    <w:rsid w:val="00047862"/>
    <w:rsid w:val="0005043C"/>
    <w:rsid w:val="00054B28"/>
    <w:rsid w:val="00071C32"/>
    <w:rsid w:val="000D0FED"/>
    <w:rsid w:val="000D5C76"/>
    <w:rsid w:val="000D6B9A"/>
    <w:rsid w:val="000E221F"/>
    <w:rsid w:val="00110040"/>
    <w:rsid w:val="001208E1"/>
    <w:rsid w:val="001576E0"/>
    <w:rsid w:val="0016571B"/>
    <w:rsid w:val="001756CC"/>
    <w:rsid w:val="00180EB4"/>
    <w:rsid w:val="00184071"/>
    <w:rsid w:val="001951F4"/>
    <w:rsid w:val="001A4B3A"/>
    <w:rsid w:val="001B17D8"/>
    <w:rsid w:val="001C2C0B"/>
    <w:rsid w:val="001C3442"/>
    <w:rsid w:val="001D78E3"/>
    <w:rsid w:val="001E3838"/>
    <w:rsid w:val="001E74FD"/>
    <w:rsid w:val="001F5993"/>
    <w:rsid w:val="001F6ADA"/>
    <w:rsid w:val="001F7A96"/>
    <w:rsid w:val="00217783"/>
    <w:rsid w:val="002233B8"/>
    <w:rsid w:val="00246F3C"/>
    <w:rsid w:val="00260A90"/>
    <w:rsid w:val="00267404"/>
    <w:rsid w:val="00277D6B"/>
    <w:rsid w:val="00283A39"/>
    <w:rsid w:val="00283B39"/>
    <w:rsid w:val="00284E32"/>
    <w:rsid w:val="002E295B"/>
    <w:rsid w:val="002F2376"/>
    <w:rsid w:val="003020A4"/>
    <w:rsid w:val="00324873"/>
    <w:rsid w:val="00354779"/>
    <w:rsid w:val="003571C5"/>
    <w:rsid w:val="00362333"/>
    <w:rsid w:val="003706FD"/>
    <w:rsid w:val="003778F3"/>
    <w:rsid w:val="00385BC9"/>
    <w:rsid w:val="003B6B9B"/>
    <w:rsid w:val="003C22F4"/>
    <w:rsid w:val="003C3B8A"/>
    <w:rsid w:val="003C77E0"/>
    <w:rsid w:val="003E2E9A"/>
    <w:rsid w:val="003E474D"/>
    <w:rsid w:val="003F7281"/>
    <w:rsid w:val="004016F7"/>
    <w:rsid w:val="00412045"/>
    <w:rsid w:val="00415C1B"/>
    <w:rsid w:val="00416DF4"/>
    <w:rsid w:val="004403CE"/>
    <w:rsid w:val="00470860"/>
    <w:rsid w:val="00473EEE"/>
    <w:rsid w:val="00484A40"/>
    <w:rsid w:val="004922AF"/>
    <w:rsid w:val="004A36B7"/>
    <w:rsid w:val="004B28DA"/>
    <w:rsid w:val="004E11F6"/>
    <w:rsid w:val="004E7405"/>
    <w:rsid w:val="00500972"/>
    <w:rsid w:val="00506BED"/>
    <w:rsid w:val="00514158"/>
    <w:rsid w:val="005212F3"/>
    <w:rsid w:val="00530332"/>
    <w:rsid w:val="005440E0"/>
    <w:rsid w:val="0055376E"/>
    <w:rsid w:val="00564428"/>
    <w:rsid w:val="00581A54"/>
    <w:rsid w:val="005833CC"/>
    <w:rsid w:val="005845FB"/>
    <w:rsid w:val="005A036E"/>
    <w:rsid w:val="005C0D49"/>
    <w:rsid w:val="005D25E2"/>
    <w:rsid w:val="005D2B60"/>
    <w:rsid w:val="005E19D8"/>
    <w:rsid w:val="005E3444"/>
    <w:rsid w:val="005E3F49"/>
    <w:rsid w:val="005F7A65"/>
    <w:rsid w:val="0061727A"/>
    <w:rsid w:val="006251E8"/>
    <w:rsid w:val="0066528B"/>
    <w:rsid w:val="006741CF"/>
    <w:rsid w:val="00680D34"/>
    <w:rsid w:val="00681F21"/>
    <w:rsid w:val="006B704C"/>
    <w:rsid w:val="006C2DAD"/>
    <w:rsid w:val="006C5A93"/>
    <w:rsid w:val="006D2811"/>
    <w:rsid w:val="006D6620"/>
    <w:rsid w:val="007129E4"/>
    <w:rsid w:val="00745E4E"/>
    <w:rsid w:val="00752A2A"/>
    <w:rsid w:val="00767F69"/>
    <w:rsid w:val="0077368F"/>
    <w:rsid w:val="00780EF5"/>
    <w:rsid w:val="00792903"/>
    <w:rsid w:val="007B2668"/>
    <w:rsid w:val="007C1985"/>
    <w:rsid w:val="007C354D"/>
    <w:rsid w:val="007C4042"/>
    <w:rsid w:val="007F3E42"/>
    <w:rsid w:val="00812982"/>
    <w:rsid w:val="0081724B"/>
    <w:rsid w:val="0082381A"/>
    <w:rsid w:val="00843EC5"/>
    <w:rsid w:val="0084782B"/>
    <w:rsid w:val="008644F8"/>
    <w:rsid w:val="0089741F"/>
    <w:rsid w:val="008D5434"/>
    <w:rsid w:val="008E0DA4"/>
    <w:rsid w:val="008F4637"/>
    <w:rsid w:val="00942164"/>
    <w:rsid w:val="00942672"/>
    <w:rsid w:val="00954D24"/>
    <w:rsid w:val="00973CEE"/>
    <w:rsid w:val="009842C2"/>
    <w:rsid w:val="00984F4C"/>
    <w:rsid w:val="009A08F9"/>
    <w:rsid w:val="009A33FC"/>
    <w:rsid w:val="00A10EDD"/>
    <w:rsid w:val="00A25F97"/>
    <w:rsid w:val="00A32E54"/>
    <w:rsid w:val="00A40454"/>
    <w:rsid w:val="00A50505"/>
    <w:rsid w:val="00AA1A8C"/>
    <w:rsid w:val="00AC38BB"/>
    <w:rsid w:val="00AD5DC4"/>
    <w:rsid w:val="00AF336C"/>
    <w:rsid w:val="00AF7FE2"/>
    <w:rsid w:val="00B23B12"/>
    <w:rsid w:val="00B4243C"/>
    <w:rsid w:val="00B75939"/>
    <w:rsid w:val="00BC2DE6"/>
    <w:rsid w:val="00BE6459"/>
    <w:rsid w:val="00BF573A"/>
    <w:rsid w:val="00C14640"/>
    <w:rsid w:val="00C16131"/>
    <w:rsid w:val="00C259A5"/>
    <w:rsid w:val="00C25B02"/>
    <w:rsid w:val="00C303C1"/>
    <w:rsid w:val="00C33D4C"/>
    <w:rsid w:val="00C432BD"/>
    <w:rsid w:val="00C45713"/>
    <w:rsid w:val="00C508EB"/>
    <w:rsid w:val="00C65C15"/>
    <w:rsid w:val="00CA2619"/>
    <w:rsid w:val="00CB289D"/>
    <w:rsid w:val="00CC0585"/>
    <w:rsid w:val="00CD12B0"/>
    <w:rsid w:val="00D13482"/>
    <w:rsid w:val="00D3459F"/>
    <w:rsid w:val="00D75159"/>
    <w:rsid w:val="00D82D92"/>
    <w:rsid w:val="00D86C5F"/>
    <w:rsid w:val="00DD1C41"/>
    <w:rsid w:val="00E322B5"/>
    <w:rsid w:val="00E43440"/>
    <w:rsid w:val="00E43DBA"/>
    <w:rsid w:val="00E4566D"/>
    <w:rsid w:val="00E95D1F"/>
    <w:rsid w:val="00EA18F5"/>
    <w:rsid w:val="00EA202B"/>
    <w:rsid w:val="00EB0D7B"/>
    <w:rsid w:val="00ED078B"/>
    <w:rsid w:val="00EE3D99"/>
    <w:rsid w:val="00F14AC5"/>
    <w:rsid w:val="00F31A34"/>
    <w:rsid w:val="00F37308"/>
    <w:rsid w:val="00F37F8B"/>
    <w:rsid w:val="00F446FA"/>
    <w:rsid w:val="00FA78DD"/>
    <w:rsid w:val="00FB5E39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814E8395-6899-46FB-9455-12799A67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2B60"/>
    <w:pPr>
      <w:spacing w:after="160" w:line="360" w:lineRule="auto"/>
      <w:ind w:left="851"/>
      <w:jc w:val="both"/>
    </w:pPr>
  </w:style>
  <w:style w:type="paragraph" w:styleId="Nagwek1">
    <w:name w:val="heading 1"/>
    <w:basedOn w:val="ILF-Standard"/>
    <w:next w:val="Tekst"/>
    <w:qFormat/>
    <w:rsid w:val="001F6ADA"/>
    <w:pPr>
      <w:keepNext/>
      <w:pageBreakBefore/>
      <w:numPr>
        <w:numId w:val="33"/>
      </w:numPr>
      <w:tabs>
        <w:tab w:val="clear" w:pos="851"/>
      </w:tabs>
      <w:spacing w:before="600" w:after="360" w:line="320" w:lineRule="atLeast"/>
      <w:jc w:val="both"/>
      <w:outlineLvl w:val="0"/>
    </w:pPr>
    <w:rPr>
      <w:rFonts w:cs="Arial"/>
      <w:b/>
      <w:caps/>
      <w:kern w:val="28"/>
      <w:lang w:val="pl-PL"/>
    </w:rPr>
  </w:style>
  <w:style w:type="paragraph" w:styleId="Nagwek2">
    <w:name w:val="heading 2"/>
    <w:basedOn w:val="ILF-Standard"/>
    <w:next w:val="Tekst"/>
    <w:qFormat/>
    <w:rsid w:val="005D2B60"/>
    <w:pPr>
      <w:keepNext/>
      <w:numPr>
        <w:ilvl w:val="1"/>
        <w:numId w:val="33"/>
      </w:numPr>
      <w:tabs>
        <w:tab w:val="clear" w:pos="851"/>
      </w:tabs>
      <w:spacing w:before="360" w:after="320" w:line="320" w:lineRule="atLeast"/>
      <w:jc w:val="both"/>
      <w:outlineLvl w:val="1"/>
    </w:pPr>
    <w:rPr>
      <w:b/>
      <w:lang w:val="pl-PL"/>
    </w:rPr>
  </w:style>
  <w:style w:type="paragraph" w:styleId="Nagwek3">
    <w:name w:val="heading 3"/>
    <w:basedOn w:val="ILF-Standard"/>
    <w:next w:val="Tekst"/>
    <w:qFormat/>
    <w:rsid w:val="005D2B60"/>
    <w:pPr>
      <w:keepNext/>
      <w:numPr>
        <w:ilvl w:val="2"/>
        <w:numId w:val="33"/>
      </w:numPr>
      <w:tabs>
        <w:tab w:val="clear" w:pos="851"/>
      </w:tabs>
      <w:spacing w:before="360" w:after="160" w:line="320" w:lineRule="atLeast"/>
      <w:jc w:val="both"/>
      <w:outlineLvl w:val="2"/>
    </w:pPr>
    <w:rPr>
      <w:lang w:val="pl-PL"/>
    </w:rPr>
  </w:style>
  <w:style w:type="paragraph" w:styleId="Nagwek4">
    <w:name w:val="heading 4"/>
    <w:basedOn w:val="ILF-Standard"/>
    <w:next w:val="Tekst"/>
    <w:qFormat/>
    <w:rsid w:val="001F6ADA"/>
    <w:pPr>
      <w:keepNext/>
      <w:numPr>
        <w:ilvl w:val="3"/>
        <w:numId w:val="33"/>
      </w:numPr>
      <w:tabs>
        <w:tab w:val="clear" w:pos="851"/>
      </w:tabs>
      <w:spacing w:before="240" w:after="160" w:line="320" w:lineRule="atLeast"/>
      <w:jc w:val="both"/>
      <w:outlineLvl w:val="3"/>
    </w:pPr>
    <w:rPr>
      <w:rFonts w:cs="Arial"/>
      <w:lang w:val="pl-PL"/>
    </w:rPr>
  </w:style>
  <w:style w:type="paragraph" w:styleId="Nagwek5">
    <w:name w:val="heading 5"/>
    <w:basedOn w:val="Normalny"/>
    <w:next w:val="Tekst"/>
    <w:qFormat/>
    <w:rsid w:val="005D2B60"/>
    <w:pPr>
      <w:numPr>
        <w:ilvl w:val="4"/>
        <w:numId w:val="33"/>
      </w:numPr>
      <w:tabs>
        <w:tab w:val="clear" w:pos="851"/>
      </w:tabs>
      <w:spacing w:before="360"/>
      <w:outlineLvl w:val="4"/>
    </w:pPr>
    <w:rPr>
      <w:i/>
    </w:rPr>
  </w:style>
  <w:style w:type="paragraph" w:styleId="Nagwek6">
    <w:name w:val="heading 6"/>
    <w:basedOn w:val="Normalny"/>
    <w:next w:val="Tekst"/>
    <w:qFormat/>
    <w:rsid w:val="005D2B60"/>
    <w:pPr>
      <w:numPr>
        <w:ilvl w:val="5"/>
        <w:numId w:val="33"/>
      </w:numPr>
      <w:tabs>
        <w:tab w:val="clear" w:pos="0"/>
        <w:tab w:val="num" w:pos="4320"/>
      </w:tabs>
      <w:spacing w:before="240" w:after="60"/>
      <w:ind w:left="4320" w:hanging="180"/>
      <w:outlineLvl w:val="5"/>
    </w:pPr>
    <w:rPr>
      <w:i/>
    </w:rPr>
  </w:style>
  <w:style w:type="paragraph" w:styleId="Nagwek7">
    <w:name w:val="heading 7"/>
    <w:basedOn w:val="Normalny"/>
    <w:next w:val="Normalny"/>
    <w:rsid w:val="005E3F49"/>
    <w:pPr>
      <w:numPr>
        <w:ilvl w:val="6"/>
        <w:numId w:val="33"/>
      </w:numPr>
      <w:tabs>
        <w:tab w:val="clear" w:pos="0"/>
        <w:tab w:val="num" w:pos="5040"/>
      </w:tabs>
      <w:spacing w:before="240" w:after="60"/>
      <w:ind w:left="5040" w:hanging="360"/>
      <w:outlineLvl w:val="6"/>
    </w:pPr>
    <w:rPr>
      <w:sz w:val="20"/>
    </w:rPr>
  </w:style>
  <w:style w:type="paragraph" w:styleId="Nagwek8">
    <w:name w:val="heading 8"/>
    <w:basedOn w:val="Normalny"/>
    <w:next w:val="Normalny"/>
    <w:rsid w:val="005E3F49"/>
    <w:pPr>
      <w:numPr>
        <w:ilvl w:val="7"/>
        <w:numId w:val="33"/>
      </w:numPr>
      <w:tabs>
        <w:tab w:val="clear" w:pos="0"/>
        <w:tab w:val="num" w:pos="5760"/>
      </w:tabs>
      <w:spacing w:before="240" w:after="60"/>
      <w:ind w:left="5760" w:hanging="3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rsid w:val="005E3F49"/>
    <w:pPr>
      <w:numPr>
        <w:ilvl w:val="8"/>
        <w:numId w:val="33"/>
      </w:numPr>
      <w:tabs>
        <w:tab w:val="clear" w:pos="0"/>
        <w:tab w:val="num" w:pos="6480"/>
      </w:tabs>
      <w:spacing w:before="240" w:after="60"/>
      <w:ind w:left="6480" w:hanging="180"/>
      <w:outlineLvl w:val="8"/>
    </w:pPr>
    <w:rPr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1">
    <w:name w:val="E1"/>
    <w:basedOn w:val="ILF-Standard"/>
    <w:link w:val="E1Znak"/>
    <w:rsid w:val="00E43440"/>
    <w:pPr>
      <w:spacing w:after="160" w:line="360" w:lineRule="auto"/>
      <w:ind w:left="851"/>
      <w:jc w:val="both"/>
    </w:pPr>
  </w:style>
  <w:style w:type="paragraph" w:customStyle="1" w:styleId="E0">
    <w:name w:val="E0"/>
    <w:basedOn w:val="ILF-Standard"/>
    <w:rsid w:val="001F6ADA"/>
    <w:pPr>
      <w:spacing w:after="160" w:line="320" w:lineRule="atLeast"/>
      <w:jc w:val="both"/>
    </w:pPr>
  </w:style>
  <w:style w:type="paragraph" w:customStyle="1" w:styleId="N0">
    <w:name w:val="N0"/>
    <w:basedOn w:val="ILF-Standard"/>
    <w:rsid w:val="005E3F49"/>
    <w:pPr>
      <w:numPr>
        <w:numId w:val="6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B0">
    <w:name w:val="B0"/>
    <w:basedOn w:val="ILF-Standard"/>
    <w:rsid w:val="001F6ADA"/>
    <w:pPr>
      <w:numPr>
        <w:numId w:val="2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P0">
    <w:name w:val="P0"/>
    <w:basedOn w:val="ILF-Standard"/>
    <w:rsid w:val="005845FB"/>
    <w:pPr>
      <w:numPr>
        <w:numId w:val="10"/>
      </w:numPr>
      <w:tabs>
        <w:tab w:val="clear" w:pos="567"/>
      </w:tabs>
      <w:spacing w:line="320" w:lineRule="atLeast"/>
      <w:jc w:val="both"/>
    </w:pPr>
  </w:style>
  <w:style w:type="character" w:styleId="Odwoaniedokomentarza">
    <w:name w:val="annotation reference"/>
    <w:basedOn w:val="Domylnaczcionkaakapitu"/>
    <w:semiHidden/>
    <w:rsid w:val="005E3F49"/>
    <w:rPr>
      <w:sz w:val="16"/>
    </w:rPr>
  </w:style>
  <w:style w:type="character" w:styleId="Numerstrony">
    <w:name w:val="page number"/>
    <w:basedOn w:val="Domylnaczcionkaakapitu"/>
    <w:rsid w:val="005E3F49"/>
    <w:rPr>
      <w:rFonts w:ascii="Humnst777 Lt BT" w:hAnsi="Humnst777 Lt BT"/>
      <w:sz w:val="18"/>
    </w:rPr>
  </w:style>
  <w:style w:type="paragraph" w:customStyle="1" w:styleId="N1">
    <w:name w:val="N1"/>
    <w:basedOn w:val="ILF-Standard"/>
    <w:rsid w:val="00EE3D99"/>
    <w:pPr>
      <w:numPr>
        <w:numId w:val="7"/>
      </w:numPr>
      <w:tabs>
        <w:tab w:val="clear" w:pos="1418"/>
      </w:tabs>
      <w:spacing w:line="320" w:lineRule="atLeast"/>
      <w:jc w:val="both"/>
    </w:pPr>
  </w:style>
  <w:style w:type="paragraph" w:customStyle="1" w:styleId="B1">
    <w:name w:val="B1"/>
    <w:basedOn w:val="ILF-Standard"/>
    <w:rsid w:val="00EE3D99"/>
    <w:pPr>
      <w:numPr>
        <w:numId w:val="3"/>
      </w:numPr>
      <w:tabs>
        <w:tab w:val="clear" w:pos="1134"/>
      </w:tabs>
      <w:spacing w:line="320" w:lineRule="atLeast"/>
      <w:ind w:left="1418" w:hanging="568"/>
      <w:jc w:val="both"/>
    </w:pPr>
  </w:style>
  <w:style w:type="paragraph" w:customStyle="1" w:styleId="P1">
    <w:name w:val="P1"/>
    <w:basedOn w:val="ILF-Standard"/>
    <w:rsid w:val="001B17D8"/>
    <w:pPr>
      <w:numPr>
        <w:numId w:val="11"/>
      </w:numPr>
      <w:tabs>
        <w:tab w:val="clear" w:pos="1418"/>
      </w:tabs>
      <w:spacing w:line="320" w:lineRule="atLeast"/>
      <w:jc w:val="both"/>
    </w:pPr>
  </w:style>
  <w:style w:type="paragraph" w:styleId="Tekstpodstawowywcity">
    <w:name w:val="Body Text Indent"/>
    <w:basedOn w:val="ILF-Standard"/>
    <w:rsid w:val="005E3F49"/>
    <w:pPr>
      <w:spacing w:after="120"/>
      <w:ind w:left="851"/>
    </w:pPr>
  </w:style>
  <w:style w:type="paragraph" w:customStyle="1" w:styleId="E2">
    <w:name w:val="E2"/>
    <w:basedOn w:val="ILF-Standard"/>
    <w:rsid w:val="005845FB"/>
    <w:pPr>
      <w:spacing w:after="160" w:line="320" w:lineRule="atLeast"/>
      <w:ind w:left="1418"/>
      <w:jc w:val="both"/>
    </w:pPr>
  </w:style>
  <w:style w:type="paragraph" w:customStyle="1" w:styleId="N2">
    <w:name w:val="N2"/>
    <w:basedOn w:val="ILF-Standard"/>
    <w:rsid w:val="00EE3D99"/>
    <w:pPr>
      <w:numPr>
        <w:numId w:val="8"/>
      </w:numPr>
      <w:tabs>
        <w:tab w:val="clear" w:pos="1985"/>
      </w:tabs>
      <w:spacing w:line="320" w:lineRule="atLeast"/>
      <w:jc w:val="both"/>
    </w:pPr>
  </w:style>
  <w:style w:type="paragraph" w:customStyle="1" w:styleId="B2">
    <w:name w:val="B2"/>
    <w:basedOn w:val="ILF-Standard"/>
    <w:rsid w:val="00EE3D99"/>
    <w:pPr>
      <w:numPr>
        <w:numId w:val="4"/>
      </w:numPr>
      <w:tabs>
        <w:tab w:val="clear" w:pos="1701"/>
      </w:tabs>
      <w:spacing w:line="320" w:lineRule="atLeast"/>
      <w:ind w:left="1985"/>
      <w:jc w:val="both"/>
    </w:pPr>
  </w:style>
  <w:style w:type="paragraph" w:customStyle="1" w:styleId="P2">
    <w:name w:val="P2"/>
    <w:basedOn w:val="ILF-Standard"/>
    <w:rsid w:val="001B17D8"/>
    <w:pPr>
      <w:numPr>
        <w:numId w:val="12"/>
      </w:numPr>
      <w:tabs>
        <w:tab w:val="clear" w:pos="1985"/>
      </w:tabs>
      <w:spacing w:line="320" w:lineRule="atLeast"/>
      <w:jc w:val="both"/>
    </w:pPr>
  </w:style>
  <w:style w:type="paragraph" w:styleId="Tekstpodstawowy">
    <w:name w:val="Body Text"/>
    <w:basedOn w:val="ILF-Standard"/>
    <w:rsid w:val="005E3F49"/>
    <w:pPr>
      <w:spacing w:after="120"/>
    </w:pPr>
  </w:style>
  <w:style w:type="paragraph" w:styleId="Nagwekwiadomoci">
    <w:name w:val="Message Header"/>
    <w:basedOn w:val="ILF-Standard"/>
    <w:rsid w:val="005E3F49"/>
    <w:pPr>
      <w:ind w:left="1134" w:hanging="1134"/>
    </w:pPr>
    <w:rPr>
      <w:sz w:val="24"/>
    </w:rPr>
  </w:style>
  <w:style w:type="paragraph" w:customStyle="1" w:styleId="E3">
    <w:name w:val="E3"/>
    <w:basedOn w:val="ILF-Standard"/>
    <w:rsid w:val="005845FB"/>
    <w:pPr>
      <w:spacing w:after="160" w:line="320" w:lineRule="atLeast"/>
      <w:ind w:left="1985"/>
      <w:jc w:val="both"/>
    </w:pPr>
  </w:style>
  <w:style w:type="paragraph" w:styleId="Nagwek">
    <w:name w:val="header"/>
    <w:basedOn w:val="ILF-Standard"/>
    <w:rsid w:val="005E3F49"/>
    <w:pPr>
      <w:tabs>
        <w:tab w:val="center" w:pos="4536"/>
        <w:tab w:val="right" w:pos="9072"/>
      </w:tabs>
    </w:pPr>
    <w:rPr>
      <w:sz w:val="18"/>
    </w:rPr>
  </w:style>
  <w:style w:type="paragraph" w:customStyle="1" w:styleId="N3">
    <w:name w:val="N3"/>
    <w:basedOn w:val="ILF-Standard"/>
    <w:rsid w:val="00EE3D99"/>
    <w:pPr>
      <w:numPr>
        <w:numId w:val="9"/>
      </w:numPr>
      <w:tabs>
        <w:tab w:val="clear" w:pos="2552"/>
      </w:tabs>
      <w:spacing w:line="320" w:lineRule="atLeast"/>
      <w:jc w:val="both"/>
    </w:pPr>
  </w:style>
  <w:style w:type="paragraph" w:customStyle="1" w:styleId="B3">
    <w:name w:val="B3"/>
    <w:basedOn w:val="ILF-Standard"/>
    <w:rsid w:val="00EE3D99"/>
    <w:pPr>
      <w:numPr>
        <w:numId w:val="5"/>
      </w:numPr>
      <w:tabs>
        <w:tab w:val="clear" w:pos="2268"/>
      </w:tabs>
      <w:spacing w:line="320" w:lineRule="atLeast"/>
      <w:ind w:left="2552" w:hanging="567"/>
      <w:jc w:val="both"/>
    </w:pPr>
  </w:style>
  <w:style w:type="paragraph" w:customStyle="1" w:styleId="P3">
    <w:name w:val="P3"/>
    <w:basedOn w:val="ILF-Standard"/>
    <w:rsid w:val="001B17D8"/>
    <w:pPr>
      <w:numPr>
        <w:numId w:val="13"/>
      </w:numPr>
      <w:spacing w:line="320" w:lineRule="atLeast"/>
      <w:jc w:val="both"/>
    </w:pPr>
  </w:style>
  <w:style w:type="paragraph" w:styleId="Tekstkomentarza">
    <w:name w:val="annotation text"/>
    <w:basedOn w:val="ILF-Standard"/>
    <w:semiHidden/>
    <w:rsid w:val="005E3F49"/>
    <w:rPr>
      <w:sz w:val="20"/>
    </w:rPr>
  </w:style>
  <w:style w:type="paragraph" w:styleId="Stopka">
    <w:name w:val="footer"/>
    <w:basedOn w:val="ILF-Standard"/>
    <w:rsid w:val="005E3F49"/>
    <w:pPr>
      <w:tabs>
        <w:tab w:val="right" w:pos="9497"/>
      </w:tabs>
    </w:pPr>
    <w:rPr>
      <w:sz w:val="18"/>
    </w:rPr>
  </w:style>
  <w:style w:type="paragraph" w:customStyle="1" w:styleId="Betrifft">
    <w:name w:val="Betrifft"/>
    <w:basedOn w:val="ILF-Standard"/>
    <w:link w:val="BetrifftZnak"/>
    <w:rsid w:val="001F6ADA"/>
    <w:pPr>
      <w:spacing w:before="240"/>
      <w:jc w:val="center"/>
    </w:pPr>
    <w:rPr>
      <w:b/>
      <w:caps/>
      <w:sz w:val="36"/>
      <w:szCs w:val="36"/>
    </w:rPr>
  </w:style>
  <w:style w:type="paragraph" w:styleId="Legenda">
    <w:name w:val="caption"/>
    <w:basedOn w:val="ILF-Standard"/>
    <w:next w:val="ILF-Standard"/>
    <w:link w:val="LegendaZnak"/>
    <w:qFormat/>
    <w:rsid w:val="005D2B60"/>
    <w:pPr>
      <w:spacing w:after="160" w:line="320" w:lineRule="atLeast"/>
      <w:ind w:left="851"/>
    </w:pPr>
    <w:rPr>
      <w:lang w:val="pl-PL"/>
    </w:rPr>
  </w:style>
  <w:style w:type="paragraph" w:styleId="Spistreci1">
    <w:name w:val="toc 1"/>
    <w:basedOn w:val="ILF-Standard"/>
    <w:next w:val="ILF-Standard"/>
    <w:autoRedefine/>
    <w:uiPriority w:val="39"/>
    <w:rsid w:val="00B23B12"/>
    <w:pPr>
      <w:tabs>
        <w:tab w:val="right" w:pos="9526"/>
      </w:tabs>
      <w:spacing w:before="240" w:after="240" w:line="320" w:lineRule="atLeast"/>
      <w:ind w:left="851" w:hanging="851"/>
    </w:pPr>
    <w:rPr>
      <w:caps/>
      <w:noProof/>
      <w:szCs w:val="22"/>
    </w:rPr>
  </w:style>
  <w:style w:type="paragraph" w:styleId="Spistreci2">
    <w:name w:val="toc 2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</w:pPr>
    <w:rPr>
      <w:noProof/>
    </w:rPr>
  </w:style>
  <w:style w:type="paragraph" w:styleId="Spistreci3">
    <w:name w:val="toc 3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  <w:jc w:val="both"/>
    </w:pPr>
    <w:rPr>
      <w:noProof/>
    </w:rPr>
  </w:style>
  <w:style w:type="paragraph" w:styleId="Spistreci4">
    <w:name w:val="toc 4"/>
    <w:basedOn w:val="ILF-Standard"/>
    <w:next w:val="ILF-Standard"/>
    <w:autoRedefine/>
    <w:uiPriority w:val="39"/>
    <w:rsid w:val="001F7A96"/>
    <w:pPr>
      <w:tabs>
        <w:tab w:val="left" w:pos="3005"/>
        <w:tab w:val="right" w:pos="9526"/>
      </w:tabs>
      <w:spacing w:after="120" w:line="320" w:lineRule="atLeast"/>
      <w:ind w:left="3006" w:hanging="851"/>
    </w:pPr>
    <w:rPr>
      <w:szCs w:val="22"/>
    </w:rPr>
  </w:style>
  <w:style w:type="paragraph" w:styleId="Spistreci5">
    <w:name w:val="toc 5"/>
    <w:basedOn w:val="ILF-Standard"/>
    <w:next w:val="ILF-Standard"/>
    <w:autoRedefine/>
    <w:uiPriority w:val="39"/>
    <w:rsid w:val="001F7A96"/>
    <w:pPr>
      <w:tabs>
        <w:tab w:val="right" w:pos="9526"/>
      </w:tabs>
      <w:spacing w:after="120"/>
      <w:ind w:left="4111" w:hanging="1105"/>
    </w:pPr>
    <w:rPr>
      <w:szCs w:val="22"/>
    </w:rPr>
  </w:style>
  <w:style w:type="paragraph" w:styleId="Spistreci6">
    <w:name w:val="toc 6"/>
    <w:basedOn w:val="Normalny"/>
    <w:next w:val="Normalny"/>
    <w:autoRedefine/>
    <w:semiHidden/>
    <w:rsid w:val="001F7A96"/>
    <w:pPr>
      <w:tabs>
        <w:tab w:val="right" w:pos="9526"/>
      </w:tabs>
      <w:ind w:left="1100"/>
    </w:pPr>
    <w:rPr>
      <w:sz w:val="20"/>
    </w:rPr>
  </w:style>
  <w:style w:type="paragraph" w:styleId="Spistreci7">
    <w:name w:val="toc 7"/>
    <w:basedOn w:val="Normalny"/>
    <w:next w:val="Normalny"/>
    <w:autoRedefine/>
    <w:semiHidden/>
    <w:rsid w:val="001F7A96"/>
    <w:pPr>
      <w:tabs>
        <w:tab w:val="right" w:pos="9526"/>
      </w:tabs>
      <w:ind w:left="1320"/>
    </w:pPr>
    <w:rPr>
      <w:sz w:val="20"/>
    </w:rPr>
  </w:style>
  <w:style w:type="paragraph" w:styleId="Spistreci8">
    <w:name w:val="toc 8"/>
    <w:basedOn w:val="Normalny"/>
    <w:next w:val="Normalny"/>
    <w:autoRedefine/>
    <w:semiHidden/>
    <w:rsid w:val="001F7A96"/>
    <w:pPr>
      <w:tabs>
        <w:tab w:val="right" w:pos="9526"/>
      </w:tabs>
      <w:ind w:left="1540"/>
    </w:pPr>
    <w:rPr>
      <w:sz w:val="20"/>
    </w:rPr>
  </w:style>
  <w:style w:type="paragraph" w:styleId="Spistreci9">
    <w:name w:val="toc 9"/>
    <w:basedOn w:val="Normalny"/>
    <w:next w:val="Normalny"/>
    <w:autoRedefine/>
    <w:semiHidden/>
    <w:rsid w:val="001F7A96"/>
    <w:pPr>
      <w:tabs>
        <w:tab w:val="right" w:pos="9526"/>
      </w:tabs>
      <w:ind w:left="1760"/>
    </w:pPr>
    <w:rPr>
      <w:sz w:val="20"/>
    </w:rPr>
  </w:style>
  <w:style w:type="paragraph" w:styleId="Spisilustracji">
    <w:name w:val="table of figures"/>
    <w:basedOn w:val="ILF-Standard"/>
    <w:next w:val="ILF-Standard"/>
    <w:uiPriority w:val="99"/>
    <w:rsid w:val="001F7A96"/>
    <w:pPr>
      <w:tabs>
        <w:tab w:val="left" w:pos="1559"/>
        <w:tab w:val="right" w:pos="9526"/>
      </w:tabs>
      <w:spacing w:line="320" w:lineRule="atLeast"/>
      <w:ind w:left="442" w:hanging="442"/>
    </w:pPr>
    <w:rPr>
      <w:rFonts w:cs="Arial"/>
      <w:noProof/>
    </w:rPr>
  </w:style>
  <w:style w:type="paragraph" w:styleId="Tekstprzypisudolnego">
    <w:name w:val="footnote text"/>
    <w:basedOn w:val="ILF-Standard"/>
    <w:semiHidden/>
    <w:rsid w:val="005E3F49"/>
    <w:pPr>
      <w:ind w:left="1276" w:hanging="425"/>
    </w:pPr>
    <w:rPr>
      <w:sz w:val="20"/>
    </w:rPr>
  </w:style>
  <w:style w:type="paragraph" w:styleId="Data">
    <w:name w:val="Date"/>
    <w:rsid w:val="004E11F6"/>
    <w:pPr>
      <w:spacing w:before="240"/>
      <w:jc w:val="center"/>
    </w:pPr>
    <w:rPr>
      <w:rFonts w:cs="Arial"/>
      <w:b/>
    </w:rPr>
  </w:style>
  <w:style w:type="character" w:styleId="Odwoanieprzypisudolnego">
    <w:name w:val="footnote reference"/>
    <w:basedOn w:val="Domylnaczcionkaakapitu"/>
    <w:semiHidden/>
    <w:rsid w:val="005E3F49"/>
    <w:rPr>
      <w:vertAlign w:val="superscript"/>
    </w:rPr>
  </w:style>
  <w:style w:type="character" w:styleId="Hipercze">
    <w:name w:val="Hyperlink"/>
    <w:basedOn w:val="Domylnaczcionkaakapitu"/>
    <w:uiPriority w:val="99"/>
    <w:rsid w:val="005E3F49"/>
    <w:rPr>
      <w:color w:val="0000FF"/>
      <w:u w:val="single"/>
    </w:rPr>
  </w:style>
  <w:style w:type="paragraph" w:customStyle="1" w:styleId="ILF-Standard">
    <w:name w:val="ILF-Standard"/>
    <w:link w:val="ILF-StandardZnak"/>
    <w:rsid w:val="001F6ADA"/>
    <w:rPr>
      <w:lang w:val="en-GB" w:eastAsia="de-DE"/>
    </w:rPr>
  </w:style>
  <w:style w:type="paragraph" w:customStyle="1" w:styleId="Pfad">
    <w:name w:val="Pfad"/>
    <w:basedOn w:val="ILF-Standard"/>
    <w:link w:val="PfadChar"/>
    <w:rsid w:val="001F6ADA"/>
    <w:rPr>
      <w:sz w:val="10"/>
    </w:rPr>
  </w:style>
  <w:style w:type="paragraph" w:customStyle="1" w:styleId="Projektname">
    <w:name w:val="Projektname"/>
    <w:basedOn w:val="Betrifft"/>
    <w:link w:val="ProjektnameZnak"/>
    <w:rsid w:val="0077368F"/>
    <w:pPr>
      <w:spacing w:before="8000"/>
    </w:pPr>
    <w:rPr>
      <w:caps w:val="0"/>
      <w:sz w:val="40"/>
      <w:szCs w:val="40"/>
    </w:rPr>
  </w:style>
  <w:style w:type="paragraph" w:customStyle="1" w:styleId="Revisionszeile">
    <w:name w:val="Revisionszeile"/>
    <w:basedOn w:val="Betrifft"/>
    <w:link w:val="RevisionszeileZnak"/>
    <w:rsid w:val="005E3F49"/>
    <w:pPr>
      <w:jc w:val="right"/>
    </w:pPr>
    <w:rPr>
      <w:sz w:val="22"/>
    </w:rPr>
  </w:style>
  <w:style w:type="paragraph" w:customStyle="1" w:styleId="Tabelarewizji">
    <w:name w:val="Tabela rewizji"/>
    <w:link w:val="TabelarewizjiZnak"/>
    <w:rsid w:val="00B75939"/>
    <w:pPr>
      <w:spacing w:before="80" w:after="80"/>
    </w:pPr>
    <w:rPr>
      <w:rFonts w:cs="Arial"/>
      <w:lang w:eastAsia="de-DE"/>
    </w:rPr>
  </w:style>
  <w:style w:type="paragraph" w:customStyle="1" w:styleId="Adressfeld">
    <w:name w:val="Adressfeld"/>
    <w:basedOn w:val="ILF-Standard"/>
    <w:link w:val="AdressfeldZnak"/>
    <w:autoRedefine/>
    <w:rsid w:val="001F6ADA"/>
    <w:pPr>
      <w:spacing w:before="720"/>
      <w:ind w:left="567"/>
    </w:pPr>
  </w:style>
  <w:style w:type="paragraph" w:customStyle="1" w:styleId="Poprawka1">
    <w:name w:val="Poprawka1"/>
    <w:basedOn w:val="Normalny"/>
    <w:next w:val="E0"/>
    <w:link w:val="Poprawka1Znak"/>
    <w:rsid w:val="007129E4"/>
    <w:pPr>
      <w:jc w:val="center"/>
    </w:pPr>
    <w:rPr>
      <w:rFonts w:ascii="Humnst777 BT" w:hAnsi="Humnst777 BT"/>
      <w:b/>
      <w:caps/>
      <w:szCs w:val="22"/>
    </w:rPr>
  </w:style>
  <w:style w:type="paragraph" w:customStyle="1" w:styleId="E4">
    <w:name w:val="E4"/>
    <w:basedOn w:val="E3"/>
    <w:rsid w:val="00F14AC5"/>
    <w:pPr>
      <w:ind w:left="2552"/>
    </w:pPr>
  </w:style>
  <w:style w:type="paragraph" w:styleId="Tekstdymka">
    <w:name w:val="Balloon Text"/>
    <w:basedOn w:val="Normalny"/>
    <w:link w:val="TekstdymkaZnak"/>
    <w:rsid w:val="0066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6528B"/>
    <w:rPr>
      <w:rFonts w:ascii="Tahoma" w:hAnsi="Tahoma" w:cs="Tahoma"/>
      <w:sz w:val="16"/>
      <w:szCs w:val="16"/>
      <w:lang w:val="en-GB" w:eastAsia="de-DE"/>
    </w:rPr>
  </w:style>
  <w:style w:type="character" w:customStyle="1" w:styleId="LegendaZnak">
    <w:name w:val="Legenda Znak"/>
    <w:basedOn w:val="Domylnaczcionkaakapitu"/>
    <w:link w:val="Legenda"/>
    <w:rsid w:val="005D2B60"/>
    <w:rPr>
      <w:lang w:eastAsia="de-DE"/>
    </w:rPr>
  </w:style>
  <w:style w:type="paragraph" w:styleId="Nagwekwykazurde">
    <w:name w:val="toa heading"/>
    <w:basedOn w:val="Normalny"/>
    <w:next w:val="Normalny"/>
    <w:rsid w:val="001F7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umerdokumentu">
    <w:name w:val="Numer dokumentu"/>
    <w:basedOn w:val="Revisionszeile"/>
    <w:link w:val="NumerdokumentuZnak"/>
    <w:qFormat/>
    <w:rsid w:val="005D2B60"/>
    <w:rPr>
      <w:rFonts w:cs="Arial"/>
      <w:noProof/>
      <w:lang w:val="pl-PL" w:eastAsia="en-US"/>
    </w:rPr>
  </w:style>
  <w:style w:type="paragraph" w:customStyle="1" w:styleId="NazwaKlienta">
    <w:name w:val="Nazwa Klienta"/>
    <w:link w:val="NazwaKlientaZnak"/>
    <w:qFormat/>
    <w:rsid w:val="005D2B60"/>
    <w:pPr>
      <w:spacing w:after="160" w:line="320" w:lineRule="atLeast"/>
      <w:jc w:val="center"/>
    </w:pPr>
    <w:rPr>
      <w:rFonts w:cs="Arial"/>
      <w:b/>
      <w:sz w:val="30"/>
      <w:szCs w:val="30"/>
      <w:lang w:eastAsia="de-DE"/>
    </w:rPr>
  </w:style>
  <w:style w:type="character" w:customStyle="1" w:styleId="ILF-StandardZnak">
    <w:name w:val="ILF-Standard Znak"/>
    <w:basedOn w:val="Domylnaczcionkaakapitu"/>
    <w:link w:val="ILF-Standard"/>
    <w:rsid w:val="001F6ADA"/>
    <w:rPr>
      <w:lang w:val="en-GB" w:eastAsia="de-DE"/>
    </w:rPr>
  </w:style>
  <w:style w:type="character" w:customStyle="1" w:styleId="BetrifftZnak">
    <w:name w:val="Betrifft Znak"/>
    <w:basedOn w:val="ILF-StandardZnak"/>
    <w:link w:val="Betrifft"/>
    <w:rsid w:val="001F6ADA"/>
    <w:rPr>
      <w:b/>
      <w:caps/>
      <w:sz w:val="36"/>
      <w:szCs w:val="36"/>
      <w:lang w:val="en-GB" w:eastAsia="de-DE"/>
    </w:rPr>
  </w:style>
  <w:style w:type="character" w:customStyle="1" w:styleId="RevisionszeileZnak">
    <w:name w:val="Revisionszeile Znak"/>
    <w:basedOn w:val="BetrifftZnak"/>
    <w:link w:val="Revisionszeile"/>
    <w:rsid w:val="004A36B7"/>
    <w:rPr>
      <w:rFonts w:ascii="Humnst777 BT" w:hAnsi="Humnst777 BT"/>
      <w:b/>
      <w:caps/>
      <w:sz w:val="22"/>
      <w:szCs w:val="36"/>
      <w:lang w:val="en-GB" w:eastAsia="de-DE"/>
    </w:rPr>
  </w:style>
  <w:style w:type="character" w:customStyle="1" w:styleId="NumerdokumentuZnak">
    <w:name w:val="Numer dokumentu Znak"/>
    <w:basedOn w:val="RevisionszeileZnak"/>
    <w:link w:val="Numerdokumentu"/>
    <w:rsid w:val="005D2B60"/>
    <w:rPr>
      <w:rFonts w:ascii="Humnst777 BT" w:hAnsi="Humnst777 BT" w:cs="Arial"/>
      <w:b/>
      <w:caps/>
      <w:noProof/>
      <w:sz w:val="22"/>
      <w:szCs w:val="36"/>
      <w:lang w:val="en-GB" w:eastAsia="en-US"/>
    </w:rPr>
  </w:style>
  <w:style w:type="paragraph" w:customStyle="1" w:styleId="Logo">
    <w:name w:val="Logo"/>
    <w:link w:val="LogoZnak"/>
    <w:rsid w:val="004A36B7"/>
    <w:pPr>
      <w:jc w:val="center"/>
    </w:pPr>
    <w:rPr>
      <w:rFonts w:eastAsiaTheme="majorEastAsia" w:cs="Arial"/>
      <w:sz w:val="24"/>
      <w:szCs w:val="24"/>
      <w:lang w:eastAsia="de-DE"/>
    </w:rPr>
  </w:style>
  <w:style w:type="character" w:customStyle="1" w:styleId="NazwaKlientaZnak">
    <w:name w:val="Nazwa Klienta Znak"/>
    <w:basedOn w:val="Domylnaczcionkaakapitu"/>
    <w:link w:val="NazwaKlienta"/>
    <w:rsid w:val="005D2B60"/>
    <w:rPr>
      <w:rFonts w:cs="Arial"/>
      <w:b/>
      <w:sz w:val="30"/>
      <w:szCs w:val="30"/>
      <w:lang w:eastAsia="de-DE"/>
    </w:rPr>
  </w:style>
  <w:style w:type="paragraph" w:customStyle="1" w:styleId="ILF">
    <w:name w:val="ILF"/>
    <w:link w:val="ILFZnak"/>
    <w:rsid w:val="004A36B7"/>
    <w:pPr>
      <w:tabs>
        <w:tab w:val="left" w:pos="284"/>
      </w:tabs>
      <w:spacing w:line="320" w:lineRule="atLeast"/>
      <w:ind w:left="284"/>
    </w:pPr>
    <w:rPr>
      <w:rFonts w:cs="Arial"/>
      <w:b/>
      <w:spacing w:val="20"/>
      <w:szCs w:val="22"/>
      <w:lang w:val="en-GB" w:eastAsia="de-DE"/>
    </w:rPr>
  </w:style>
  <w:style w:type="character" w:customStyle="1" w:styleId="LogoZnak">
    <w:name w:val="Logo Znak"/>
    <w:basedOn w:val="Domylnaczcionkaakapitu"/>
    <w:link w:val="Logo"/>
    <w:rsid w:val="004A36B7"/>
    <w:rPr>
      <w:rFonts w:ascii="Arial" w:eastAsiaTheme="majorEastAsia" w:hAnsi="Arial" w:cs="Arial"/>
      <w:sz w:val="24"/>
      <w:szCs w:val="24"/>
      <w:lang w:eastAsia="de-DE"/>
    </w:rPr>
  </w:style>
  <w:style w:type="paragraph" w:customStyle="1" w:styleId="adres">
    <w:name w:val="adres"/>
    <w:link w:val="adresZnak"/>
    <w:rsid w:val="004A36B7"/>
    <w:pPr>
      <w:tabs>
        <w:tab w:val="left" w:pos="284"/>
      </w:tabs>
      <w:spacing w:before="480"/>
      <w:ind w:left="284"/>
    </w:pPr>
    <w:rPr>
      <w:rFonts w:cs="Arial"/>
      <w:lang w:eastAsia="de-DE"/>
    </w:rPr>
  </w:style>
  <w:style w:type="character" w:customStyle="1" w:styleId="ILFZnak">
    <w:name w:val="ILF Znak"/>
    <w:basedOn w:val="Domylnaczcionkaakapitu"/>
    <w:link w:val="ILF"/>
    <w:rsid w:val="004A36B7"/>
    <w:rPr>
      <w:rFonts w:ascii="Arial" w:hAnsi="Arial" w:cs="Arial"/>
      <w:b/>
      <w:spacing w:val="20"/>
      <w:sz w:val="22"/>
      <w:szCs w:val="22"/>
      <w:lang w:val="en-GB" w:eastAsia="de-DE"/>
    </w:rPr>
  </w:style>
  <w:style w:type="paragraph" w:customStyle="1" w:styleId="Tytuldokumentu">
    <w:name w:val="Tytul dokumentu"/>
    <w:link w:val="TytuldokumentuZnak"/>
    <w:qFormat/>
    <w:rsid w:val="005C0D49"/>
    <w:pPr>
      <w:spacing w:before="6360"/>
      <w:jc w:val="center"/>
    </w:pPr>
    <w:rPr>
      <w:rFonts w:cs="Arial"/>
      <w:b/>
      <w:sz w:val="36"/>
      <w:szCs w:val="40"/>
      <w:lang w:eastAsia="de-DE"/>
    </w:rPr>
  </w:style>
  <w:style w:type="character" w:customStyle="1" w:styleId="AdressfeldZnak">
    <w:name w:val="Adressfeld Znak"/>
    <w:basedOn w:val="ILF-StandardZnak"/>
    <w:link w:val="Adressfeld"/>
    <w:rsid w:val="001F6ADA"/>
    <w:rPr>
      <w:lang w:val="en-GB" w:eastAsia="de-DE"/>
    </w:rPr>
  </w:style>
  <w:style w:type="character" w:customStyle="1" w:styleId="adresZnak">
    <w:name w:val="adres Znak"/>
    <w:basedOn w:val="AdressfeldZnak"/>
    <w:link w:val="adres"/>
    <w:rsid w:val="004A36B7"/>
    <w:rPr>
      <w:rFonts w:ascii="Arial" w:hAnsi="Arial" w:cs="Arial"/>
      <w:sz w:val="22"/>
      <w:lang w:val="en-GB" w:eastAsia="de-DE"/>
    </w:rPr>
  </w:style>
  <w:style w:type="paragraph" w:customStyle="1" w:styleId="Podtytuldokumentu">
    <w:name w:val="Podtytul dokumentu"/>
    <w:link w:val="PodtytuldokumentuZnak"/>
    <w:qFormat/>
    <w:rsid w:val="005D2B60"/>
    <w:pPr>
      <w:spacing w:before="240"/>
      <w:jc w:val="center"/>
    </w:pPr>
    <w:rPr>
      <w:rFonts w:cs="Arial"/>
      <w:b/>
      <w:caps/>
      <w:sz w:val="36"/>
      <w:szCs w:val="36"/>
      <w:lang w:eastAsia="de-DE"/>
    </w:rPr>
  </w:style>
  <w:style w:type="character" w:customStyle="1" w:styleId="ProjektnameZnak">
    <w:name w:val="Projektname Znak"/>
    <w:basedOn w:val="BetrifftZnak"/>
    <w:link w:val="Projektname"/>
    <w:rsid w:val="004A36B7"/>
    <w:rPr>
      <w:rFonts w:ascii="Humnst777 BT" w:hAnsi="Humnst777 BT"/>
      <w:b/>
      <w:caps w:val="0"/>
      <w:sz w:val="40"/>
      <w:szCs w:val="40"/>
      <w:lang w:val="en-GB" w:eastAsia="de-DE"/>
    </w:rPr>
  </w:style>
  <w:style w:type="character" w:customStyle="1" w:styleId="TytuldokumentuZnak">
    <w:name w:val="Tytul dokumentu Znak"/>
    <w:basedOn w:val="ProjektnameZnak"/>
    <w:link w:val="Tytuldokumentu"/>
    <w:rsid w:val="005C0D49"/>
    <w:rPr>
      <w:rFonts w:ascii="Humnst777 BT" w:hAnsi="Humnst777 BT" w:cs="Arial"/>
      <w:b/>
      <w:caps w:val="0"/>
      <w:sz w:val="36"/>
      <w:szCs w:val="40"/>
      <w:lang w:val="en-GB" w:eastAsia="de-DE"/>
    </w:rPr>
  </w:style>
  <w:style w:type="paragraph" w:customStyle="1" w:styleId="Rewizja">
    <w:name w:val="Rewizja"/>
    <w:link w:val="RewizjaZnak"/>
    <w:rsid w:val="00B75939"/>
    <w:pPr>
      <w:spacing w:after="160" w:line="320" w:lineRule="atLeast"/>
      <w:jc w:val="center"/>
    </w:pPr>
    <w:rPr>
      <w:rFonts w:cs="Arial"/>
      <w:b/>
      <w:caps/>
      <w:szCs w:val="22"/>
      <w:lang w:eastAsia="de-DE"/>
    </w:rPr>
  </w:style>
  <w:style w:type="character" w:customStyle="1" w:styleId="PodtytuldokumentuZnak">
    <w:name w:val="Podtytul dokumentu Znak"/>
    <w:basedOn w:val="BetrifftZnak"/>
    <w:link w:val="Podtytuldokumentu"/>
    <w:rsid w:val="005D2B60"/>
    <w:rPr>
      <w:rFonts w:ascii="Humnst777 BT" w:hAnsi="Humnst777 BT" w:cs="Arial"/>
      <w:b/>
      <w:caps/>
      <w:sz w:val="36"/>
      <w:szCs w:val="36"/>
      <w:lang w:val="en-GB" w:eastAsia="de-DE"/>
    </w:rPr>
  </w:style>
  <w:style w:type="character" w:customStyle="1" w:styleId="TabelarewizjiZnak">
    <w:name w:val="Tabela rewizji Znak"/>
    <w:basedOn w:val="Domylnaczcionkaakapitu"/>
    <w:link w:val="Tabelarewizji"/>
    <w:rsid w:val="00B75939"/>
    <w:rPr>
      <w:rFonts w:ascii="Arial" w:hAnsi="Arial" w:cs="Arial"/>
      <w:sz w:val="22"/>
      <w:lang w:eastAsia="de-DE"/>
    </w:rPr>
  </w:style>
  <w:style w:type="paragraph" w:customStyle="1" w:styleId="Spisy">
    <w:name w:val="Spisy"/>
    <w:link w:val="SpisyZnak"/>
    <w:rsid w:val="005D2B60"/>
    <w:pPr>
      <w:spacing w:after="160" w:line="320" w:lineRule="atLeast"/>
      <w:jc w:val="center"/>
    </w:pPr>
    <w:rPr>
      <w:rFonts w:cs="Arial"/>
      <w:b/>
      <w:lang w:eastAsia="de-DE"/>
    </w:rPr>
  </w:style>
  <w:style w:type="character" w:customStyle="1" w:styleId="Poprawka1Znak">
    <w:name w:val="Poprawka1 Znak"/>
    <w:basedOn w:val="Domylnaczcionkaakapitu"/>
    <w:link w:val="Poprawka1"/>
    <w:rsid w:val="00B75939"/>
    <w:rPr>
      <w:rFonts w:ascii="Humnst777 BT" w:hAnsi="Humnst777 BT"/>
      <w:b/>
      <w:caps/>
      <w:sz w:val="22"/>
      <w:szCs w:val="22"/>
      <w:lang w:eastAsia="de-DE"/>
    </w:rPr>
  </w:style>
  <w:style w:type="character" w:customStyle="1" w:styleId="RewizjaZnak">
    <w:name w:val="Rewizja Znak"/>
    <w:basedOn w:val="Poprawka1Znak"/>
    <w:link w:val="Rewizja"/>
    <w:rsid w:val="00B75939"/>
    <w:rPr>
      <w:rFonts w:ascii="Arial" w:hAnsi="Arial" w:cs="Arial"/>
      <w:b/>
      <w:caps/>
      <w:sz w:val="22"/>
      <w:szCs w:val="22"/>
      <w:lang w:eastAsia="de-DE"/>
    </w:rPr>
  </w:style>
  <w:style w:type="paragraph" w:customStyle="1" w:styleId="Zacznik">
    <w:name w:val="Załącznik"/>
    <w:link w:val="ZacznikZnak"/>
    <w:qFormat/>
    <w:rsid w:val="005D2B60"/>
    <w:pPr>
      <w:spacing w:before="3000"/>
      <w:jc w:val="center"/>
    </w:pPr>
    <w:rPr>
      <w:b/>
      <w:sz w:val="36"/>
      <w:szCs w:val="36"/>
      <w:lang w:eastAsia="de-DE"/>
    </w:rPr>
  </w:style>
  <w:style w:type="character" w:customStyle="1" w:styleId="SpisyZnak">
    <w:name w:val="Spisy Znak"/>
    <w:basedOn w:val="Domylnaczcionkaakapitu"/>
    <w:link w:val="Spisy"/>
    <w:rsid w:val="005D2B60"/>
    <w:rPr>
      <w:rFonts w:cs="Arial"/>
      <w:b/>
      <w:lang w:eastAsia="de-DE"/>
    </w:rPr>
  </w:style>
  <w:style w:type="paragraph" w:styleId="Akapitzlist">
    <w:name w:val="List Paragraph"/>
    <w:link w:val="AkapitzlistZnak"/>
    <w:uiPriority w:val="34"/>
    <w:qFormat/>
    <w:rsid w:val="00AF7FE2"/>
    <w:pPr>
      <w:numPr>
        <w:numId w:val="36"/>
      </w:numPr>
      <w:spacing w:line="360" w:lineRule="auto"/>
      <w:ind w:left="601" w:hanging="250"/>
      <w:jc w:val="both"/>
    </w:pPr>
    <w:rPr>
      <w:sz w:val="18"/>
    </w:rPr>
  </w:style>
  <w:style w:type="character" w:customStyle="1" w:styleId="E1Znak">
    <w:name w:val="E1 Znak"/>
    <w:basedOn w:val="ILF-StandardZnak"/>
    <w:link w:val="E1"/>
    <w:rsid w:val="00B75939"/>
    <w:rPr>
      <w:rFonts w:ascii="Humnst777 Lt BT" w:hAnsi="Humnst777 Lt BT"/>
      <w:sz w:val="22"/>
      <w:lang w:val="en-GB" w:eastAsia="de-DE"/>
    </w:rPr>
  </w:style>
  <w:style w:type="character" w:customStyle="1" w:styleId="ZacznikZnak">
    <w:name w:val="Załącznik Znak"/>
    <w:basedOn w:val="E1Znak"/>
    <w:link w:val="Zacznik"/>
    <w:rsid w:val="005D2B60"/>
    <w:rPr>
      <w:rFonts w:ascii="Humnst777 Lt BT" w:hAnsi="Humnst777 Lt BT"/>
      <w:b/>
      <w:sz w:val="36"/>
      <w:szCs w:val="36"/>
      <w:lang w:val="en-GB" w:eastAsia="de-DE"/>
    </w:rPr>
  </w:style>
  <w:style w:type="paragraph" w:customStyle="1" w:styleId="Tekst">
    <w:name w:val="Tekst"/>
    <w:basedOn w:val="E1"/>
    <w:link w:val="TekstZnak"/>
    <w:qFormat/>
    <w:rsid w:val="001F6ADA"/>
    <w:rPr>
      <w:lang w:val="pl-PL"/>
    </w:rPr>
  </w:style>
  <w:style w:type="character" w:customStyle="1" w:styleId="TekstZnak">
    <w:name w:val="Tekst Znak"/>
    <w:basedOn w:val="E1Znak"/>
    <w:link w:val="Tekst"/>
    <w:rsid w:val="001F6ADA"/>
    <w:rPr>
      <w:rFonts w:ascii="Humnst777 Lt BT" w:hAnsi="Humnst777 Lt BT"/>
      <w:sz w:val="22"/>
      <w:lang w:val="en-GB" w:eastAsia="de-DE"/>
    </w:rPr>
  </w:style>
  <w:style w:type="paragraph" w:customStyle="1" w:styleId="Styl1">
    <w:name w:val="Styl1"/>
    <w:basedOn w:val="Numerdokumentu"/>
    <w:link w:val="Styl1Znak"/>
    <w:qFormat/>
    <w:rsid w:val="001A4B3A"/>
    <w:rPr>
      <w:rFonts w:asciiTheme="majorHAnsi" w:hAnsiTheme="majorHAnsi" w:cstheme="majorHAnsi"/>
      <w:lang w:val="en-US"/>
    </w:rPr>
  </w:style>
  <w:style w:type="character" w:customStyle="1" w:styleId="Styl1Znak">
    <w:name w:val="Styl1 Znak"/>
    <w:basedOn w:val="NumerdokumentuZnak"/>
    <w:link w:val="Styl1"/>
    <w:rsid w:val="001A4B3A"/>
    <w:rPr>
      <w:rFonts w:asciiTheme="majorHAnsi" w:hAnsiTheme="majorHAnsi" w:cstheme="majorHAnsi"/>
      <w:b/>
      <w:caps/>
      <w:noProof/>
      <w:sz w:val="22"/>
      <w:szCs w:val="36"/>
      <w:lang w:val="en-US" w:eastAsia="en-US"/>
    </w:rPr>
  </w:style>
  <w:style w:type="paragraph" w:customStyle="1" w:styleId="Tabele">
    <w:name w:val="Tabele"/>
    <w:basedOn w:val="Tekst"/>
    <w:link w:val="TabeleZnak"/>
    <w:qFormat/>
    <w:rsid w:val="00A40454"/>
    <w:pPr>
      <w:spacing w:after="0" w:line="240" w:lineRule="auto"/>
      <w:ind w:left="0"/>
      <w:jc w:val="center"/>
    </w:pPr>
    <w:rPr>
      <w:rFonts w:cs="Arial"/>
      <w:b/>
      <w:color w:val="FFFFFF" w:themeColor="background1"/>
      <w:sz w:val="20"/>
      <w:szCs w:val="22"/>
      <w:lang w:val="en-US" w:bidi="en-US"/>
    </w:rPr>
  </w:style>
  <w:style w:type="character" w:customStyle="1" w:styleId="TabeleZnak">
    <w:name w:val="Tabele Znak"/>
    <w:link w:val="Tabele"/>
    <w:rsid w:val="00A40454"/>
    <w:rPr>
      <w:rFonts w:cs="Arial"/>
      <w:b/>
      <w:color w:val="FFFFFF" w:themeColor="background1"/>
      <w:sz w:val="20"/>
      <w:szCs w:val="22"/>
      <w:lang w:val="en-US" w:eastAsia="de-DE" w:bidi="en-US"/>
    </w:rPr>
  </w:style>
  <w:style w:type="paragraph" w:customStyle="1" w:styleId="Poprawka3">
    <w:name w:val="Poprawka3"/>
    <w:basedOn w:val="Normalny"/>
    <w:next w:val="E0"/>
    <w:rsid w:val="005C0D49"/>
    <w:pPr>
      <w:spacing w:line="320" w:lineRule="atLeast"/>
      <w:ind w:left="0"/>
      <w:jc w:val="center"/>
    </w:pPr>
    <w:rPr>
      <w:b/>
      <w:caps/>
      <w:szCs w:val="22"/>
      <w:lang w:val="de-DE" w:eastAsia="de-DE"/>
    </w:rPr>
  </w:style>
  <w:style w:type="paragraph" w:customStyle="1" w:styleId="0notatkabold">
    <w:name w:val="0 notatka bold"/>
    <w:basedOn w:val="Normalny"/>
    <w:autoRedefine/>
    <w:qFormat/>
    <w:rsid w:val="005212F3"/>
    <w:pPr>
      <w:spacing w:after="0" w:line="276" w:lineRule="auto"/>
      <w:ind w:left="212"/>
      <w:jc w:val="left"/>
    </w:pPr>
    <w:rPr>
      <w:rFonts w:cs="Arial"/>
      <w:b/>
      <w:noProof/>
      <w:sz w:val="18"/>
      <w:szCs w:val="18"/>
    </w:rPr>
  </w:style>
  <w:style w:type="paragraph" w:customStyle="1" w:styleId="nagrodekbold2">
    <w:name w:val="nagł środek bold 2"/>
    <w:basedOn w:val="Normalny"/>
    <w:autoRedefine/>
    <w:qFormat/>
    <w:rsid w:val="005212F3"/>
    <w:pPr>
      <w:autoSpaceDE w:val="0"/>
      <w:autoSpaceDN w:val="0"/>
      <w:spacing w:before="120" w:after="120" w:line="240" w:lineRule="auto"/>
      <w:ind w:left="0"/>
      <w:jc w:val="center"/>
    </w:pPr>
    <w:rPr>
      <w:rFonts w:cs="Arial"/>
      <w:b/>
      <w:sz w:val="28"/>
      <w:szCs w:val="28"/>
    </w:rPr>
  </w:style>
  <w:style w:type="character" w:customStyle="1" w:styleId="PfadChar">
    <w:name w:val="Pfad Char"/>
    <w:link w:val="Pfad"/>
    <w:locked/>
    <w:rsid w:val="005212F3"/>
    <w:rPr>
      <w:sz w:val="10"/>
      <w:lang w:val="en-GB" w:eastAsia="de-DE"/>
    </w:rPr>
  </w:style>
  <w:style w:type="paragraph" w:customStyle="1" w:styleId="0notatka">
    <w:name w:val="0 notatka"/>
    <w:basedOn w:val="Normalny"/>
    <w:autoRedefine/>
    <w:qFormat/>
    <w:rsid w:val="00CD12B0"/>
    <w:pPr>
      <w:spacing w:before="240" w:after="0"/>
      <w:ind w:left="-142"/>
      <w:jc w:val="center"/>
    </w:pPr>
    <w:rPr>
      <w:rFonts w:ascii="Century Gothic" w:hAnsi="Century Gothic"/>
      <w:sz w:val="16"/>
      <w:szCs w:val="22"/>
    </w:rPr>
  </w:style>
  <w:style w:type="paragraph" w:customStyle="1" w:styleId="0notatkabold1">
    <w:name w:val="0 notatka bold 1"/>
    <w:basedOn w:val="0notatka"/>
    <w:autoRedefine/>
    <w:qFormat/>
    <w:rsid w:val="00CD12B0"/>
    <w:pPr>
      <w:ind w:left="-1"/>
    </w:pPr>
    <w:rPr>
      <w:b/>
    </w:rPr>
  </w:style>
  <w:style w:type="table" w:styleId="Tabela-Siatka">
    <w:name w:val="Table Grid"/>
    <w:basedOn w:val="Standardowy"/>
    <w:rsid w:val="00CD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2">
    <w:name w:val="Tekst 2"/>
    <w:basedOn w:val="Tabele"/>
    <w:link w:val="Tekst2Znak"/>
    <w:qFormat/>
    <w:rsid w:val="0005043C"/>
    <w:rPr>
      <w:b w:val="0"/>
      <w:color w:val="auto"/>
      <w:sz w:val="18"/>
    </w:rPr>
  </w:style>
  <w:style w:type="paragraph" w:customStyle="1" w:styleId="Tekst3">
    <w:name w:val="Tekst 3"/>
    <w:basedOn w:val="Tekst2"/>
    <w:link w:val="Tekst3Znak"/>
    <w:qFormat/>
    <w:rsid w:val="00AF7FE2"/>
    <w:pPr>
      <w:spacing w:line="360" w:lineRule="auto"/>
      <w:jc w:val="both"/>
    </w:pPr>
  </w:style>
  <w:style w:type="character" w:customStyle="1" w:styleId="Tekst2Znak">
    <w:name w:val="Tekst 2 Znak"/>
    <w:basedOn w:val="TabeleZnak"/>
    <w:link w:val="Tekst2"/>
    <w:rsid w:val="0005043C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Tekst4">
    <w:name w:val="Tekst 4"/>
    <w:basedOn w:val="Tekst3"/>
    <w:link w:val="Tekst4Znak"/>
    <w:qFormat/>
    <w:rsid w:val="00D75159"/>
    <w:pPr>
      <w:numPr>
        <w:numId w:val="37"/>
      </w:numPr>
      <w:ind w:left="318" w:hanging="284"/>
    </w:pPr>
  </w:style>
  <w:style w:type="character" w:customStyle="1" w:styleId="Tekst3Znak">
    <w:name w:val="Tekst 3 Znak"/>
    <w:basedOn w:val="Tekst2Znak"/>
    <w:link w:val="Tekst3"/>
    <w:rsid w:val="00AF7FE2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2">
    <w:name w:val="Akapit z listą 2"/>
    <w:basedOn w:val="Akapitzlist"/>
    <w:link w:val="Akapitzlist2Znak"/>
    <w:qFormat/>
    <w:rsid w:val="00D75159"/>
    <w:pPr>
      <w:numPr>
        <w:numId w:val="39"/>
      </w:numPr>
      <w:ind w:left="885" w:hanging="284"/>
    </w:pPr>
  </w:style>
  <w:style w:type="character" w:customStyle="1" w:styleId="Tekst4Znak">
    <w:name w:val="Tekst 4 Znak"/>
    <w:basedOn w:val="Tekst3Znak"/>
    <w:link w:val="Tekst4"/>
    <w:rsid w:val="00D75159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3">
    <w:name w:val="Akapit z listą 3"/>
    <w:basedOn w:val="Akapitzlist"/>
    <w:link w:val="Akapitzlist3Znak"/>
    <w:qFormat/>
    <w:rsid w:val="00AF7FE2"/>
    <w:pPr>
      <w:numPr>
        <w:numId w:val="40"/>
      </w:numPr>
      <w:ind w:left="1168" w:hanging="283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F7FE2"/>
    <w:rPr>
      <w:sz w:val="18"/>
    </w:rPr>
  </w:style>
  <w:style w:type="character" w:customStyle="1" w:styleId="Akapitzlist2Znak">
    <w:name w:val="Akapit z listą 2 Znak"/>
    <w:basedOn w:val="AkapitzlistZnak"/>
    <w:link w:val="Akapitzlist2"/>
    <w:rsid w:val="00D75159"/>
    <w:rPr>
      <w:sz w:val="18"/>
    </w:rPr>
  </w:style>
  <w:style w:type="character" w:customStyle="1" w:styleId="Akapitzlist3Znak">
    <w:name w:val="Akapit z listą 3 Znak"/>
    <w:basedOn w:val="AkapitzlistZnak"/>
    <w:link w:val="Akapitzlist3"/>
    <w:rsid w:val="00AF7F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784D4-3B6B-4ECB-967B-A9B80180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karta_pracy.dotx</Template>
  <TotalTime>0</TotalTime>
  <Pages>2</Pages>
  <Words>300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PL</vt:lpstr>
    </vt:vector>
  </TitlesOfParts>
  <Company>ILF</Company>
  <LinksUpToDate>false</LinksUpToDate>
  <CharactersWithSpaces>2102</CharactersWithSpaces>
  <SharedDoc>false</SharedDoc>
  <HLinks>
    <vt:vector size="18" baseType="variant"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_Toc52851386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_Toc52851385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_Toc52851384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PL</dc:title>
  <dc:subject>1.</dc:subject>
  <dc:creator>Tomasz Oryński</dc:creator>
  <cp:lastModifiedBy>Tomasz Oryński</cp:lastModifiedBy>
  <cp:revision>2</cp:revision>
  <cp:lastPrinted>2017-01-04T08:19:00Z</cp:lastPrinted>
  <dcterms:created xsi:type="dcterms:W3CDTF">2017-06-14T18:14:00Z</dcterms:created>
  <dcterms:modified xsi:type="dcterms:W3CDTF">2017-06-14T18:14:00Z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ullName_">
    <vt:lpwstr>Dauksza, Jerzy</vt:lpwstr>
  </property>
  <property fmtid="{D5CDD505-2E9C-101B-9397-08002B2CF9AE}" pid="3" name="_position_">
    <vt:lpwstr>Inspektor Nadzoru Robót Sanitarnych</vt:lpwstr>
  </property>
  <property fmtid="{D5CDD505-2E9C-101B-9397-08002B2CF9AE}" pid="4" name="_cardNumber_">
    <vt:lpwstr>KP/IS/05/2017</vt:lpwstr>
  </property>
  <property fmtid="{D5CDD505-2E9C-101B-9397-08002B2CF9AE}" pid="5" name="_daysCount_">
    <vt:lpwstr>8</vt:lpwstr>
  </property>
</Properties>
</file>